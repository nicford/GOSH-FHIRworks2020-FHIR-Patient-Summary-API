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Table for document title, picture of plane tickets and form use instructions"/>
      </w:tblPr>
      <w:tblGrid>
        <w:gridCol w:w="2605"/>
        <w:gridCol w:w="6422"/>
      </w:tblGrid>
      <w:tr w:rsidR="00E70901" w:rsidRPr="00BA469C" w14:paraId="5F973658" w14:textId="77777777" w:rsidTr="004A5EC2">
        <w:tc>
          <w:tcPr>
            <w:tcW w:w="2698" w:type="dxa"/>
            <w:vAlign w:val="bottom"/>
          </w:tcPr>
          <w:p w14:paraId="442075A8" w14:textId="77777777" w:rsidR="00E70901" w:rsidRPr="00BA469C" w:rsidRDefault="003B43F5">
            <w:pPr>
              <w:rPr>
                <w:lang w:val="en-GB"/>
              </w:rPr>
            </w:pPr>
            <w:r w:rsidRPr="00BA469C">
              <w:rPr>
                <w:noProof/>
                <w:lang w:val="en-GB" w:bidi="en-GB"/>
              </w:rPr>
              <w:drawing>
                <wp:anchor distT="0" distB="0" distL="114300" distR="114300" simplePos="0" relativeHeight="251658240" behindDoc="0" locked="0" layoutInCell="1" allowOverlap="1" wp14:anchorId="448CB4A9" wp14:editId="64FB985A">
                  <wp:simplePos x="0" y="0"/>
                  <wp:positionH relativeFrom="column">
                    <wp:posOffset>-809625</wp:posOffset>
                  </wp:positionH>
                  <wp:positionV relativeFrom="paragraph">
                    <wp:posOffset>-1555750</wp:posOffset>
                  </wp:positionV>
                  <wp:extent cx="1847215" cy="109728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rline ticket art"/>
                          <pic:cNvPicPr>
                            <a:picLocks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21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  <w:vAlign w:val="bottom"/>
          </w:tcPr>
          <w:p w14:paraId="2C4E980E" w14:textId="74357EEF" w:rsidR="00E70901" w:rsidRPr="00BA469C" w:rsidRDefault="00F376E2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 xml:space="preserve">Patient Information for patient: </w:t>
            </w:r>
            <w:r>
              <w:rPr>
                <w:lang w:val="en-GB"/>
              </w:rPr>
              <w:br/>
            </w:r>
            <w:r w:rsidR="00D84FF1" w:rsidRPr="005E2038">
              <w:rPr>
                <w:rFonts w:eastAsiaTheme="minorEastAsia" w:cstheme="minorBidi"/>
                <w:b w:val="0"/>
                <w:bCs w:val="0"/>
                <w:color w:val="auto"/>
                <w:sz w:val="28"/>
                <w:szCs w:val="28"/>
                <w:lang w:val="en-GB"/>
              </w:rPr>
              <w:t>{{</w:t>
            </w:r>
            <w:proofErr w:type="spellStart"/>
            <w:proofErr w:type="gramStart"/>
            <w:r w:rsidR="00D84FF1" w:rsidRPr="00CF5A8A">
              <w:rPr>
                <w:rFonts w:eastAsiaTheme="minorEastAsia" w:cstheme="minorBidi"/>
                <w:color w:val="auto"/>
                <w:sz w:val="28"/>
                <w:szCs w:val="28"/>
                <w:lang w:val="en-GB"/>
              </w:rPr>
              <w:t>patient.uuid</w:t>
            </w:r>
            <w:proofErr w:type="spellEnd"/>
            <w:proofErr w:type="gramEnd"/>
            <w:r w:rsidR="00D84FF1" w:rsidRPr="005E2038">
              <w:rPr>
                <w:rFonts w:eastAsiaTheme="minorEastAsia" w:cstheme="minorBidi"/>
                <w:b w:val="0"/>
                <w:bCs w:val="0"/>
                <w:color w:val="auto"/>
                <w:sz w:val="28"/>
                <w:szCs w:val="28"/>
                <w:lang w:val="en-GB"/>
              </w:rPr>
              <w:t>}}</w:t>
            </w:r>
            <w:r w:rsidRPr="005E2038">
              <w:rPr>
                <w:sz w:val="40"/>
                <w:szCs w:val="40"/>
                <w:lang w:val="en-GB"/>
              </w:rPr>
              <w:t xml:space="preserve"> </w:t>
            </w:r>
          </w:p>
          <w:p w14:paraId="5E2C2BBF" w14:textId="77777777" w:rsidR="00115442" w:rsidRPr="00BA469C" w:rsidRDefault="002645E4" w:rsidP="00115442">
            <w:pPr>
              <w:pStyle w:val="Subtitle"/>
              <w:ind w:left="72"/>
              <w:rPr>
                <w:lang w:val="en-GB"/>
              </w:rPr>
            </w:pPr>
            <w:r w:rsidRPr="00781353">
              <w:rPr>
                <w:b/>
                <w:bCs/>
                <w:lang w:val="en-GB"/>
              </w:rPr>
              <w:t>CONFIDENTIAL</w:t>
            </w:r>
            <w:r>
              <w:rPr>
                <w:lang w:val="en-GB"/>
              </w:rPr>
              <w:t xml:space="preserve">: </w:t>
            </w:r>
            <w:r w:rsidR="006A3ADE">
              <w:rPr>
                <w:lang w:val="en-GB"/>
              </w:rPr>
              <w:t>This document contains confidential data about a patient.</w:t>
            </w:r>
          </w:p>
        </w:tc>
      </w:tr>
    </w:tbl>
    <w:p w14:paraId="470CC6C1" w14:textId="77777777" w:rsidR="00E70901" w:rsidRPr="00BA469C" w:rsidRDefault="00E946B6">
      <w:pPr>
        <w:pStyle w:val="Heading1"/>
        <w:rPr>
          <w:lang w:val="en-GB"/>
        </w:rPr>
      </w:pPr>
      <w:sdt>
        <w:sdtPr>
          <w:rPr>
            <w:lang w:val="en-GB"/>
          </w:rPr>
          <w:alias w:val="Personal information:"/>
          <w:tag w:val="Personal information:"/>
          <w:id w:val="-920178205"/>
          <w:placeholder>
            <w:docPart w:val="0D6D8C9E391BC645ABCFBD3A51121095"/>
          </w:placeholder>
          <w:temporary/>
          <w:showingPlcHdr/>
          <w15:appearance w15:val="hidden"/>
        </w:sdtPr>
        <w:sdtEndPr/>
        <w:sdtContent>
          <w:r w:rsidR="005C237A" w:rsidRPr="00BA469C">
            <w:rPr>
              <w:lang w:val="en-GB" w:bidi="en-GB"/>
            </w:rPr>
            <w:t>Personal information</w:t>
          </w:r>
        </w:sdtContent>
      </w:sdt>
    </w:p>
    <w:tbl>
      <w:tblPr>
        <w:tblStyle w:val="ListTable6ColourfulAccent1"/>
        <w:tblW w:w="5000" w:type="pct"/>
        <w:tblLayout w:type="fixed"/>
        <w:tblLook w:val="0480" w:firstRow="0" w:lastRow="0" w:firstColumn="1" w:lastColumn="0" w:noHBand="0" w:noVBand="1"/>
        <w:tblDescription w:val="Personal information table"/>
      </w:tblPr>
      <w:tblGrid>
        <w:gridCol w:w="4514"/>
        <w:gridCol w:w="4513"/>
      </w:tblGrid>
      <w:tr w:rsidR="00E70901" w:rsidRPr="00BA469C" w14:paraId="72409E62" w14:textId="77777777" w:rsidTr="0078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n-GB"/>
            </w:rPr>
            <w:alias w:val="Full name:"/>
            <w:tag w:val="Full name:"/>
            <w:id w:val="1405110044"/>
            <w:placeholder>
              <w:docPart w:val="DC47D626742D4B46B80E290E2DBA126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14" w:type="dxa"/>
              </w:tcPr>
              <w:p w14:paraId="5031AC75" w14:textId="77777777" w:rsidR="00E70901" w:rsidRPr="00BA469C" w:rsidRDefault="005C237A" w:rsidP="00591903">
                <w:pPr>
                  <w:rPr>
                    <w:lang w:val="en-GB"/>
                  </w:rPr>
                </w:pPr>
                <w:r w:rsidRPr="00BA469C">
                  <w:rPr>
                    <w:lang w:val="en-GB" w:bidi="en-GB"/>
                  </w:rPr>
                  <w:t>Full name</w:t>
                </w:r>
              </w:p>
            </w:tc>
          </w:sdtContent>
        </w:sdt>
        <w:tc>
          <w:tcPr>
            <w:tcW w:w="4513" w:type="dxa"/>
          </w:tcPr>
          <w:p w14:paraId="1CB1F63F" w14:textId="77777777" w:rsidR="00E70901" w:rsidRPr="00BA469C" w:rsidRDefault="008046E9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8046E9">
              <w:rPr>
                <w:lang w:val="en-GB"/>
              </w:rPr>
              <w:t>{</w:t>
            </w:r>
            <w:r w:rsidR="006957B3">
              <w:rPr>
                <w:lang w:val="en-GB"/>
              </w:rPr>
              <w:t>{</w:t>
            </w:r>
            <w:r w:rsidRPr="008046E9">
              <w:rPr>
                <w:lang w:val="en-GB"/>
              </w:rPr>
              <w:t xml:space="preserve"> </w:t>
            </w:r>
            <w:r>
              <w:rPr>
                <w:lang w:val="en-GB"/>
              </w:rPr>
              <w:t>patient</w:t>
            </w:r>
            <w:proofErr w:type="gramEnd"/>
            <w:r>
              <w:rPr>
                <w:lang w:val="en-GB"/>
              </w:rPr>
              <w:t>.</w:t>
            </w:r>
            <w:r w:rsidR="00FC6AE5">
              <w:rPr>
                <w:lang w:val="en-GB"/>
              </w:rPr>
              <w:t>full_name()</w:t>
            </w:r>
            <w:r w:rsidRPr="008046E9">
              <w:rPr>
                <w:lang w:val="en-GB"/>
              </w:rPr>
              <w:t xml:space="preserve"> </w:t>
            </w:r>
            <w:r w:rsidR="006957B3">
              <w:rPr>
                <w:lang w:val="en-GB"/>
              </w:rPr>
              <w:t>}</w:t>
            </w:r>
            <w:r w:rsidR="00F159F3">
              <w:rPr>
                <w:lang w:val="en-GB"/>
              </w:rPr>
              <w:t>}</w:t>
            </w:r>
          </w:p>
        </w:tc>
      </w:tr>
      <w:tr w:rsidR="005A1415" w:rsidRPr="00BA469C" w14:paraId="176C9B41" w14:textId="77777777" w:rsidTr="00781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34090B17" w14:textId="77777777" w:rsidR="005A1415" w:rsidRDefault="005A1415" w:rsidP="00591903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4513" w:type="dxa"/>
          </w:tcPr>
          <w:p w14:paraId="59FB4400" w14:textId="77777777" w:rsidR="005A1415" w:rsidRPr="008046E9" w:rsidRDefault="005A1415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patient</w:t>
            </w:r>
            <w:proofErr w:type="gramEnd"/>
            <w:r>
              <w:rPr>
                <w:lang w:val="en-GB"/>
              </w:rPr>
              <w:t>.gender</w:t>
            </w:r>
            <w:proofErr w:type="spellEnd"/>
            <w:r>
              <w:rPr>
                <w:lang w:val="en-GB"/>
              </w:rPr>
              <w:t xml:space="preserve"> }}</w:t>
            </w:r>
          </w:p>
        </w:tc>
      </w:tr>
      <w:tr w:rsidR="00E301EA" w:rsidRPr="00BA469C" w14:paraId="64AD0D18" w14:textId="77777777" w:rsidTr="0078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3C8CCBA1" w14:textId="77777777" w:rsidR="00E301EA" w:rsidRDefault="00E301EA" w:rsidP="00591903">
            <w:pPr>
              <w:rPr>
                <w:lang w:val="en-GB"/>
              </w:rPr>
            </w:pPr>
            <w:r>
              <w:rPr>
                <w:lang w:val="en-GB"/>
              </w:rPr>
              <w:t>Birthdate</w:t>
            </w:r>
            <w:r w:rsidR="00A463BA">
              <w:rPr>
                <w:lang w:val="en-GB"/>
              </w:rPr>
              <w:t xml:space="preserve"> (</w:t>
            </w:r>
            <w:r w:rsidR="001C1393">
              <w:rPr>
                <w:lang w:val="en-GB"/>
              </w:rPr>
              <w:t>YYYY/MM</w:t>
            </w:r>
            <w:r w:rsidR="00A463BA">
              <w:rPr>
                <w:lang w:val="en-GB"/>
              </w:rPr>
              <w:t>/</w:t>
            </w:r>
            <w:r w:rsidR="001C1393">
              <w:rPr>
                <w:lang w:val="en-GB"/>
              </w:rPr>
              <w:t>DD</w:t>
            </w:r>
            <w:r w:rsidR="00A463BA">
              <w:rPr>
                <w:lang w:val="en-GB"/>
              </w:rPr>
              <w:t>)</w:t>
            </w:r>
          </w:p>
        </w:tc>
        <w:tc>
          <w:tcPr>
            <w:tcW w:w="4513" w:type="dxa"/>
          </w:tcPr>
          <w:p w14:paraId="006CB01E" w14:textId="77777777" w:rsidR="00E301EA" w:rsidRDefault="00E301EA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patient</w:t>
            </w:r>
            <w:proofErr w:type="gramEnd"/>
            <w:r>
              <w:rPr>
                <w:lang w:val="en-GB"/>
              </w:rPr>
              <w:t>.birth_date</w:t>
            </w:r>
            <w:proofErr w:type="spellEnd"/>
            <w:r>
              <w:rPr>
                <w:lang w:val="en-GB"/>
              </w:rPr>
              <w:t xml:space="preserve"> }}</w:t>
            </w:r>
          </w:p>
        </w:tc>
      </w:tr>
      <w:tr w:rsidR="00E70901" w:rsidRPr="00BA469C" w14:paraId="3E98BA1A" w14:textId="77777777" w:rsidTr="00781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DDC3346" w14:textId="77777777" w:rsidR="00E70901" w:rsidRPr="00BA469C" w:rsidRDefault="00E66FA1" w:rsidP="00591903">
            <w:pPr>
              <w:rPr>
                <w:lang w:val="en-GB"/>
              </w:rPr>
            </w:pPr>
            <w:r>
              <w:rPr>
                <w:lang w:val="en-GB"/>
              </w:rPr>
              <w:t>Address</w:t>
            </w:r>
            <w:r w:rsidR="005A1415">
              <w:rPr>
                <w:lang w:val="en-GB"/>
              </w:rPr>
              <w:t>(es)</w:t>
            </w:r>
          </w:p>
        </w:tc>
        <w:tc>
          <w:tcPr>
            <w:tcW w:w="4513" w:type="dxa"/>
          </w:tcPr>
          <w:p w14:paraId="63A7FCC3" w14:textId="77777777" w:rsidR="00E70901" w:rsidRPr="00BA469C" w:rsidRDefault="005B6E3B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r w:rsidR="005A1415">
              <w:rPr>
                <w:lang w:val="en-GB"/>
              </w:rPr>
              <w:t>addresses</w:t>
            </w:r>
            <w:proofErr w:type="gramEnd"/>
            <w:r w:rsidR="005A1415">
              <w:rPr>
                <w:lang w:val="en-GB"/>
              </w:rPr>
              <w:t xml:space="preserve"> </w:t>
            </w:r>
            <w:r>
              <w:rPr>
                <w:lang w:val="en-GB"/>
              </w:rPr>
              <w:t>}}</w:t>
            </w:r>
          </w:p>
        </w:tc>
      </w:tr>
      <w:tr w:rsidR="004F10D6" w:rsidRPr="00BA469C" w14:paraId="73A4EF35" w14:textId="77777777" w:rsidTr="0078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04285B8E" w14:textId="77777777" w:rsidR="004F10D6" w:rsidRPr="00BA469C" w:rsidRDefault="00E946B6" w:rsidP="004F10D6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Home phone number:"/>
                <w:tag w:val="Home phone number:"/>
                <w:id w:val="1048806163"/>
                <w:placeholder>
                  <w:docPart w:val="DDEE8C299FC49B499A05CD03D97A1E90"/>
                </w:placeholder>
                <w:temporary/>
                <w:showingPlcHdr/>
                <w15:appearance w15:val="hidden"/>
              </w:sdtPr>
              <w:sdtEndPr/>
              <w:sdtContent>
                <w:r w:rsidR="004F10D6" w:rsidRPr="00BA469C">
                  <w:rPr>
                    <w:lang w:val="en-GB" w:bidi="en-GB"/>
                  </w:rPr>
                  <w:t>Home phone number</w:t>
                </w:r>
              </w:sdtContent>
            </w:sdt>
          </w:p>
        </w:tc>
        <w:tc>
          <w:tcPr>
            <w:tcW w:w="4513" w:type="dxa"/>
          </w:tcPr>
          <w:p w14:paraId="1B4CFD7A" w14:textId="77777777" w:rsidR="00497AA7" w:rsidRPr="00BA469C" w:rsidRDefault="00220030" w:rsidP="004F1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{</w:t>
            </w:r>
            <w:r w:rsidR="00410154">
              <w:rPr>
                <w:lang w:val="en-GB"/>
              </w:rPr>
              <w:t xml:space="preserve">{ </w:t>
            </w:r>
            <w:proofErr w:type="spellStart"/>
            <w:r w:rsidR="006D72AE" w:rsidRPr="006D72AE">
              <w:rPr>
                <w:lang w:val="en-GB"/>
              </w:rPr>
              <w:t>homeNumbers</w:t>
            </w:r>
            <w:proofErr w:type="spellEnd"/>
            <w:proofErr w:type="gramEnd"/>
            <w:r w:rsidR="006D72AE">
              <w:rPr>
                <w:lang w:val="en-GB"/>
              </w:rPr>
              <w:t xml:space="preserve"> </w:t>
            </w:r>
            <w:r w:rsidR="00410154">
              <w:rPr>
                <w:lang w:val="en-GB"/>
              </w:rPr>
              <w:t>}</w:t>
            </w:r>
            <w:r w:rsidR="00401907">
              <w:rPr>
                <w:lang w:val="en-GB"/>
              </w:rPr>
              <w:t>}</w:t>
            </w:r>
          </w:p>
        </w:tc>
      </w:tr>
      <w:tr w:rsidR="00E301EA" w:rsidRPr="00BA469C" w14:paraId="59BB7FA3" w14:textId="77777777" w:rsidTr="00781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1979C5CF" w14:textId="77777777" w:rsidR="00E301EA" w:rsidRDefault="00E301EA" w:rsidP="00410154">
            <w:pPr>
              <w:rPr>
                <w:lang w:val="en-GB"/>
              </w:rPr>
            </w:pPr>
            <w:r>
              <w:rPr>
                <w:lang w:val="en-GB"/>
              </w:rPr>
              <w:t>Marital Status</w:t>
            </w:r>
          </w:p>
        </w:tc>
        <w:tc>
          <w:tcPr>
            <w:tcW w:w="4513" w:type="dxa"/>
          </w:tcPr>
          <w:p w14:paraId="6FA64BEC" w14:textId="77777777" w:rsidR="00E301EA" w:rsidRDefault="00E301EA" w:rsidP="00410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patient</w:t>
            </w:r>
            <w:proofErr w:type="gramEnd"/>
            <w:r>
              <w:rPr>
                <w:lang w:val="en-GB"/>
              </w:rPr>
              <w:t>.</w:t>
            </w:r>
            <w:r w:rsidRPr="00E301EA">
              <w:rPr>
                <w:lang w:val="en-GB"/>
              </w:rPr>
              <w:t>marital_status</w:t>
            </w:r>
            <w:proofErr w:type="spellEnd"/>
            <w:r>
              <w:rPr>
                <w:lang w:val="en-GB"/>
              </w:rPr>
              <w:t xml:space="preserve"> }}</w:t>
            </w:r>
          </w:p>
        </w:tc>
      </w:tr>
      <w:tr w:rsidR="00410154" w:rsidRPr="00BA469C" w14:paraId="39B44D02" w14:textId="77777777" w:rsidTr="0078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091C876E" w14:textId="77777777" w:rsidR="00410154" w:rsidRPr="00BA469C" w:rsidRDefault="00E946B6" w:rsidP="0041015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Mobile phone number:"/>
                <w:tag w:val="Mobile phone number:"/>
                <w:id w:val="-1021013311"/>
                <w:placeholder>
                  <w:docPart w:val="9CCDFD5460C28842A3E02A3A73330E87"/>
                </w:placeholder>
                <w:temporary/>
                <w:showingPlcHdr/>
                <w15:appearance w15:val="hidden"/>
              </w:sdtPr>
              <w:sdtEndPr/>
              <w:sdtContent>
                <w:r w:rsidR="00410154" w:rsidRPr="00BA469C">
                  <w:rPr>
                    <w:lang w:val="en-GB" w:bidi="en-GB"/>
                  </w:rPr>
                  <w:t>Mobile phone number</w:t>
                </w:r>
              </w:sdtContent>
            </w:sdt>
          </w:p>
        </w:tc>
        <w:tc>
          <w:tcPr>
            <w:tcW w:w="4513" w:type="dxa"/>
          </w:tcPr>
          <w:p w14:paraId="26843A10" w14:textId="77777777" w:rsidR="00410154" w:rsidRPr="00BA469C" w:rsidRDefault="00410154" w:rsidP="00410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C061A2" w:rsidRPr="00C061A2">
              <w:rPr>
                <w:lang w:val="en-GB"/>
              </w:rPr>
              <w:t>mobileNumbers</w:t>
            </w:r>
            <w:proofErr w:type="spellEnd"/>
            <w:proofErr w:type="gramEnd"/>
            <w:r w:rsidR="00C061A2">
              <w:rPr>
                <w:lang w:val="en-GB"/>
              </w:rPr>
              <w:t xml:space="preserve"> </w:t>
            </w:r>
            <w:r>
              <w:rPr>
                <w:lang w:val="en-GB"/>
              </w:rPr>
              <w:t>}}</w:t>
            </w:r>
          </w:p>
        </w:tc>
      </w:tr>
      <w:tr w:rsidR="00B56607" w:rsidRPr="00BA469C" w14:paraId="2AA6DF4B" w14:textId="77777777" w:rsidTr="00781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4FB0D5B" w14:textId="77777777" w:rsidR="00B56607" w:rsidRDefault="00B56607" w:rsidP="00410154">
            <w:pPr>
              <w:rPr>
                <w:lang w:val="en-GB"/>
              </w:rPr>
            </w:pPr>
            <w:r>
              <w:rPr>
                <w:lang w:val="en-GB"/>
              </w:rPr>
              <w:t>Known Languages</w:t>
            </w:r>
          </w:p>
        </w:tc>
        <w:tc>
          <w:tcPr>
            <w:tcW w:w="4513" w:type="dxa"/>
          </w:tcPr>
          <w:p w14:paraId="3E3C4EC6" w14:textId="77777777" w:rsidR="00B56607" w:rsidRDefault="00B56607" w:rsidP="00410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7402FB">
              <w:rPr>
                <w:lang w:val="en-GB"/>
              </w:rPr>
              <w:t>know</w:t>
            </w:r>
            <w:r w:rsidR="009D5186">
              <w:rPr>
                <w:lang w:val="en-GB"/>
              </w:rPr>
              <w:t>n</w:t>
            </w:r>
            <w:r w:rsidR="007402FB">
              <w:rPr>
                <w:lang w:val="en-GB"/>
              </w:rPr>
              <w:t>Languages</w:t>
            </w:r>
            <w:proofErr w:type="spellEnd"/>
            <w:proofErr w:type="gramEnd"/>
            <w:r w:rsidR="007402FB">
              <w:rPr>
                <w:lang w:val="en-GB"/>
              </w:rPr>
              <w:t xml:space="preserve"> </w:t>
            </w:r>
            <w:r>
              <w:rPr>
                <w:lang w:val="en-GB"/>
              </w:rPr>
              <w:t>}}</w:t>
            </w:r>
          </w:p>
        </w:tc>
      </w:tr>
    </w:tbl>
    <w:p w14:paraId="5ED10029" w14:textId="1EC0E25E" w:rsidR="00E70901" w:rsidRDefault="00E70901">
      <w:pPr>
        <w:pStyle w:val="Heading1"/>
        <w:rPr>
          <w:lang w:val="en-GB"/>
        </w:rPr>
      </w:pPr>
    </w:p>
    <w:p w14:paraId="68B8E74B" w14:textId="77777777" w:rsidR="001451FB" w:rsidRDefault="001451FB">
      <w:pPr>
        <w:pStyle w:val="Heading1"/>
        <w:rPr>
          <w:lang w:val="en-GB"/>
        </w:rPr>
      </w:pPr>
    </w:p>
    <w:p w14:paraId="5C3A0A11" w14:textId="1A5089BD" w:rsidR="000F1737" w:rsidRPr="001451FB" w:rsidRDefault="001451FB">
      <w:pPr>
        <w:pStyle w:val="Heading1"/>
        <w:rPr>
          <w:sz w:val="40"/>
          <w:szCs w:val="40"/>
          <w:u w:val="single"/>
          <w:lang w:val="en-GB"/>
        </w:rPr>
      </w:pPr>
      <w:r w:rsidRPr="001451FB">
        <w:rPr>
          <w:sz w:val="40"/>
          <w:szCs w:val="40"/>
          <w:u w:val="single"/>
          <w:lang w:val="en-GB"/>
        </w:rPr>
        <w:t>Observation</w:t>
      </w:r>
      <w:r>
        <w:rPr>
          <w:sz w:val="40"/>
          <w:szCs w:val="40"/>
          <w:u w:val="single"/>
          <w:lang w:val="en-GB"/>
        </w:rPr>
        <w:t xml:space="preserve"> Overview</w:t>
      </w:r>
    </w:p>
    <w:p w14:paraId="74F08E44" w14:textId="4B8EAEDA" w:rsidR="000F1737" w:rsidRDefault="000F1737">
      <w:pPr>
        <w:pStyle w:val="Heading1"/>
        <w:rPr>
          <w:lang w:val="en-GB"/>
        </w:rPr>
      </w:pPr>
    </w:p>
    <w:p w14:paraId="3BD6CD9E" w14:textId="1BABDA5D" w:rsidR="000F1737" w:rsidRDefault="000F1737" w:rsidP="000F1737">
      <w:pPr>
        <w:rPr>
          <w:lang w:val="en-GB"/>
        </w:rPr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observationKey</w:t>
      </w:r>
      <w:proofErr w:type="spellEnd"/>
      <w:r>
        <w:rPr>
          <w:lang w:val="en-GB"/>
        </w:rPr>
        <w:t xml:space="preserve"> in observations %}</w:t>
      </w:r>
    </w:p>
    <w:p w14:paraId="0BA4BD68" w14:textId="36E437D3" w:rsidR="001451FB" w:rsidRPr="00B97CE9" w:rsidRDefault="001451FB" w:rsidP="00317887">
      <w:pPr>
        <w:spacing w:after="120"/>
        <w:rPr>
          <w:b/>
          <w:bCs/>
          <w:sz w:val="28"/>
          <w:szCs w:val="28"/>
          <w:u w:val="single"/>
          <w:lang w:val="en-GB" w:bidi="en-GB"/>
        </w:rPr>
      </w:pPr>
      <w:proofErr w:type="gramStart"/>
      <w:r w:rsidRPr="00B97CE9">
        <w:rPr>
          <w:b/>
          <w:bCs/>
          <w:sz w:val="28"/>
          <w:szCs w:val="28"/>
          <w:u w:val="single"/>
          <w:lang w:val="en-GB" w:bidi="en-GB"/>
        </w:rPr>
        <w:t xml:space="preserve">{{ </w:t>
      </w:r>
      <w:r w:rsidR="000566AB" w:rsidRPr="00B97CE9">
        <w:rPr>
          <w:b/>
          <w:bCs/>
          <w:sz w:val="28"/>
          <w:szCs w:val="28"/>
          <w:u w:val="single"/>
          <w:lang w:val="en-GB" w:bidi="en-GB"/>
        </w:rPr>
        <w:t>observations</w:t>
      </w:r>
      <w:proofErr w:type="gramEnd"/>
      <w:r w:rsidR="000566AB" w:rsidRPr="00B97CE9">
        <w:rPr>
          <w:b/>
          <w:bCs/>
          <w:sz w:val="28"/>
          <w:szCs w:val="28"/>
          <w:u w:val="single"/>
          <w:lang w:val="en-GB" w:bidi="en-GB"/>
        </w:rPr>
        <w:t>[</w:t>
      </w:r>
      <w:proofErr w:type="spellStart"/>
      <w:r w:rsidR="000566AB" w:rsidRPr="00B97CE9">
        <w:rPr>
          <w:b/>
          <w:bCs/>
          <w:sz w:val="28"/>
          <w:szCs w:val="28"/>
          <w:u w:val="single"/>
          <w:lang w:val="en-GB" w:bidi="en-GB"/>
        </w:rPr>
        <w:t>observationKey</w:t>
      </w:r>
      <w:proofErr w:type="spellEnd"/>
      <w:r w:rsidR="000566AB" w:rsidRPr="00B97CE9">
        <w:rPr>
          <w:b/>
          <w:bCs/>
          <w:sz w:val="28"/>
          <w:szCs w:val="28"/>
          <w:u w:val="single"/>
          <w:lang w:val="en-GB" w:bidi="en-GB"/>
        </w:rPr>
        <w:t>]</w:t>
      </w:r>
      <w:r w:rsidR="000566AB" w:rsidRPr="00B97CE9">
        <w:rPr>
          <w:b/>
          <w:bCs/>
          <w:sz w:val="28"/>
          <w:szCs w:val="28"/>
          <w:u w:val="single"/>
          <w:lang w:val="en-GB" w:bidi="en-GB"/>
        </w:rPr>
        <w:t>[0].</w:t>
      </w:r>
      <w:proofErr w:type="spellStart"/>
      <w:r w:rsidR="000566AB" w:rsidRPr="00B97CE9">
        <w:rPr>
          <w:b/>
          <w:bCs/>
          <w:sz w:val="28"/>
          <w:szCs w:val="28"/>
          <w:u w:val="single"/>
          <w:lang w:val="en-GB" w:bidi="en-GB"/>
        </w:rPr>
        <w:t>component.display</w:t>
      </w:r>
      <w:proofErr w:type="spellEnd"/>
      <w:r w:rsidRPr="00B97CE9">
        <w:rPr>
          <w:b/>
          <w:bCs/>
          <w:sz w:val="28"/>
          <w:szCs w:val="28"/>
          <w:u w:val="single"/>
          <w:lang w:val="en-GB" w:bidi="en-GB"/>
        </w:rPr>
        <w:t xml:space="preserve"> }}</w:t>
      </w:r>
    </w:p>
    <w:p w14:paraId="2327FE88" w14:textId="1553B2D5" w:rsidR="004B429A" w:rsidRPr="00F42539" w:rsidRDefault="00F42539" w:rsidP="000F1737">
      <w:pPr>
        <w:rPr>
          <w:b/>
          <w:bCs/>
          <w:color w:val="536142" w:themeColor="accent1" w:themeShade="80"/>
          <w:lang w:val="en-GB" w:bidi="en-GB"/>
        </w:rPr>
      </w:pPr>
      <w:r w:rsidRPr="00F42539">
        <w:rPr>
          <w:b/>
          <w:bCs/>
          <w:color w:val="536142" w:themeColor="accent1" w:themeShade="80"/>
          <w:lang w:val="en-GB" w:bidi="en-GB"/>
        </w:rPr>
        <w:t>Observation Date</w:t>
      </w:r>
      <w:r w:rsidRPr="00F42539">
        <w:rPr>
          <w:b/>
          <w:bCs/>
          <w:color w:val="536142" w:themeColor="accent1" w:themeShade="80"/>
          <w:lang w:val="en-GB" w:bidi="en-GB"/>
        </w:rPr>
        <w:tab/>
      </w:r>
      <w:r>
        <w:rPr>
          <w:lang w:val="en-GB"/>
        </w:rPr>
        <w:tab/>
      </w:r>
      <w:r w:rsidR="00041AC4">
        <w:rPr>
          <w:lang w:val="en-GB"/>
        </w:rPr>
        <w:t xml:space="preserve">   </w:t>
      </w:r>
      <w:r w:rsidR="00317887">
        <w:rPr>
          <w:lang w:val="en-GB"/>
        </w:rPr>
        <w:t xml:space="preserve"> </w:t>
      </w:r>
      <w:r w:rsidR="00DA4460">
        <w:rPr>
          <w:lang w:val="en-GB"/>
        </w:rPr>
        <w:t xml:space="preserve">  </w:t>
      </w:r>
      <w:r w:rsidR="00DA4460">
        <w:rPr>
          <w:lang w:val="en-GB"/>
        </w:rPr>
        <w:tab/>
      </w:r>
      <w:r w:rsidR="00DA4460">
        <w:rPr>
          <w:lang w:val="en-GB"/>
        </w:rPr>
        <w:tab/>
        <w:t xml:space="preserve">   </w:t>
      </w:r>
      <w:r w:rsidR="004F55E2">
        <w:rPr>
          <w:lang w:val="en-GB"/>
        </w:rPr>
        <w:t xml:space="preserve"> </w:t>
      </w:r>
      <w:r w:rsidRPr="00F42539">
        <w:rPr>
          <w:b/>
          <w:bCs/>
          <w:color w:val="536142" w:themeColor="accent1" w:themeShade="80"/>
          <w:lang w:val="en-GB" w:bidi="en-GB"/>
        </w:rPr>
        <w:t>Value</w:t>
      </w:r>
    </w:p>
    <w:tbl>
      <w:tblPr>
        <w:tblStyle w:val="ListTable6ColourfulAccent1"/>
        <w:tblW w:w="5000" w:type="pct"/>
        <w:tblLayout w:type="fixed"/>
        <w:tblLook w:val="0480" w:firstRow="0" w:lastRow="0" w:firstColumn="1" w:lastColumn="0" w:noHBand="0" w:noVBand="1"/>
        <w:tblDescription w:val="Business information table"/>
      </w:tblPr>
      <w:tblGrid>
        <w:gridCol w:w="4514"/>
        <w:gridCol w:w="4417"/>
        <w:gridCol w:w="96"/>
      </w:tblGrid>
      <w:tr w:rsidR="00920AD4" w:rsidRPr="00BA469C" w14:paraId="76A2705A" w14:textId="77777777" w:rsidTr="00920AD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5003C6EB" w14:textId="008A2C32" w:rsidR="00920AD4" w:rsidRDefault="00920AD4" w:rsidP="00591903">
            <w:pPr>
              <w:rPr>
                <w:b w:val="0"/>
                <w:bCs w:val="0"/>
                <w:lang w:val="en-GB" w:bidi="en-GB"/>
              </w:rPr>
            </w:pPr>
            <w:r w:rsidRPr="00920AD4">
              <w:rPr>
                <w:b w:val="0"/>
                <w:bCs w:val="0"/>
                <w:lang w:val="en-GB" w:bidi="en-GB"/>
              </w:rPr>
              <w:t>{%</w:t>
            </w:r>
            <w:r w:rsidR="008155CC">
              <w:rPr>
                <w:b w:val="0"/>
                <w:bCs w:val="0"/>
                <w:lang w:val="en-GB" w:bidi="en-GB"/>
              </w:rPr>
              <w:t>tr</w:t>
            </w:r>
            <w:r w:rsidRPr="00920AD4">
              <w:rPr>
                <w:b w:val="0"/>
                <w:bCs w:val="0"/>
                <w:lang w:val="en-GB" w:bidi="en-GB"/>
              </w:rPr>
              <w:t xml:space="preserve"> for </w:t>
            </w:r>
            <w:proofErr w:type="spellStart"/>
            <w:r w:rsidRPr="00920AD4">
              <w:rPr>
                <w:b w:val="0"/>
                <w:bCs w:val="0"/>
                <w:lang w:val="en-GB" w:bidi="en-GB"/>
              </w:rPr>
              <w:t>observationDetail</w:t>
            </w:r>
            <w:proofErr w:type="spellEnd"/>
            <w:r w:rsidRPr="00920AD4">
              <w:rPr>
                <w:b w:val="0"/>
                <w:bCs w:val="0"/>
                <w:lang w:val="en-GB" w:bidi="en-GB"/>
              </w:rPr>
              <w:t xml:space="preserve"> in</w:t>
            </w:r>
            <w:r>
              <w:rPr>
                <w:b w:val="0"/>
                <w:bCs w:val="0"/>
                <w:lang w:val="en-GB" w:bidi="en-GB"/>
              </w:rPr>
              <w:t xml:space="preserve"> </w:t>
            </w:r>
            <w:r w:rsidRPr="00920AD4">
              <w:rPr>
                <w:b w:val="0"/>
                <w:bCs w:val="0"/>
                <w:lang w:val="en-GB" w:bidi="en-GB"/>
              </w:rPr>
              <w:t>observations[</w:t>
            </w:r>
            <w:proofErr w:type="spellStart"/>
            <w:r w:rsidRPr="00920AD4">
              <w:rPr>
                <w:b w:val="0"/>
                <w:bCs w:val="0"/>
                <w:lang w:val="en-GB" w:bidi="en-GB"/>
              </w:rPr>
              <w:t>observationKey</w:t>
            </w:r>
            <w:proofErr w:type="spellEnd"/>
            <w:r w:rsidRPr="00920AD4">
              <w:rPr>
                <w:b w:val="0"/>
                <w:bCs w:val="0"/>
                <w:lang w:val="en-GB" w:bidi="en-GB"/>
              </w:rPr>
              <w:t>] %}</w:t>
            </w:r>
          </w:p>
        </w:tc>
      </w:tr>
      <w:tr w:rsidR="00E70901" w:rsidRPr="00BA469C" w14:paraId="1FA187E0" w14:textId="77777777" w:rsidTr="000F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12FFFC6A" w14:textId="3A03E5B3" w:rsidR="00E70901" w:rsidRPr="004B429A" w:rsidRDefault="00134EAE" w:rsidP="00591903">
            <w:pPr>
              <w:rPr>
                <w:b w:val="0"/>
                <w:bCs w:val="0"/>
                <w:lang w:val="en-GB" w:bidi="en-GB"/>
              </w:rPr>
            </w:pPr>
            <w:proofErr w:type="gramStart"/>
            <w:r>
              <w:rPr>
                <w:b w:val="0"/>
                <w:bCs w:val="0"/>
                <w:lang w:val="en-GB" w:bidi="en-GB"/>
              </w:rPr>
              <w:t xml:space="preserve">{{ </w:t>
            </w:r>
            <w:proofErr w:type="spellStart"/>
            <w:r w:rsidR="00A374C7" w:rsidRPr="00A374C7">
              <w:rPr>
                <w:b w:val="0"/>
                <w:bCs w:val="0"/>
                <w:lang w:val="en-GB" w:bidi="en-GB"/>
              </w:rPr>
              <w:t>observationDetail</w:t>
            </w:r>
            <w:r>
              <w:rPr>
                <w:b w:val="0"/>
                <w:bCs w:val="0"/>
                <w:lang w:val="en-GB" w:bidi="en-GB"/>
              </w:rPr>
              <w:t>.date</w:t>
            </w:r>
            <w:proofErr w:type="gramEnd"/>
            <w:r w:rsidR="000A712E">
              <w:rPr>
                <w:b w:val="0"/>
                <w:bCs w:val="0"/>
                <w:lang w:val="en-GB" w:bidi="en-GB"/>
              </w:rPr>
              <w:t>.</w:t>
            </w:r>
            <w:r w:rsidR="000A712E" w:rsidRPr="000A712E">
              <w:rPr>
                <w:b w:val="0"/>
                <w:bCs w:val="0"/>
                <w:lang w:val="en-GB" w:bidi="en-GB"/>
              </w:rPr>
              <w:t>strftime</w:t>
            </w:r>
            <w:proofErr w:type="spellEnd"/>
            <w:r w:rsidR="000A712E" w:rsidRPr="000A712E">
              <w:rPr>
                <w:b w:val="0"/>
                <w:bCs w:val="0"/>
                <w:lang w:val="en-GB" w:bidi="en-GB"/>
              </w:rPr>
              <w:t>(</w:t>
            </w:r>
            <w:r w:rsidR="000A712E">
              <w:rPr>
                <w:b w:val="0"/>
                <w:bCs w:val="0"/>
                <w:lang w:val="en-GB" w:bidi="en-GB"/>
              </w:rPr>
              <w:t>“</w:t>
            </w:r>
            <w:r w:rsidR="00531970">
              <w:rPr>
                <w:b w:val="0"/>
                <w:bCs w:val="0"/>
                <w:lang w:val="en-GB" w:bidi="en-GB"/>
              </w:rPr>
              <w:t>%</w:t>
            </w:r>
            <w:r w:rsidR="00D735E3">
              <w:rPr>
                <w:b w:val="0"/>
                <w:bCs w:val="0"/>
                <w:lang w:val="en-GB" w:bidi="en-GB"/>
              </w:rPr>
              <w:t>d</w:t>
            </w:r>
            <w:r w:rsidR="008C4D95">
              <w:rPr>
                <w:b w:val="0"/>
                <w:bCs w:val="0"/>
                <w:lang w:val="en-GB" w:bidi="en-GB"/>
              </w:rPr>
              <w:t>/</w:t>
            </w:r>
            <w:r w:rsidR="000A712E" w:rsidRPr="000A712E">
              <w:rPr>
                <w:b w:val="0"/>
                <w:bCs w:val="0"/>
                <w:lang w:val="en-GB" w:bidi="en-GB"/>
              </w:rPr>
              <w:t>%m</w:t>
            </w:r>
            <w:r w:rsidR="008C4D95">
              <w:rPr>
                <w:b w:val="0"/>
                <w:bCs w:val="0"/>
                <w:lang w:val="en-GB" w:bidi="en-GB"/>
              </w:rPr>
              <w:t>/</w:t>
            </w:r>
            <w:r w:rsidR="000A712E" w:rsidRPr="000A712E">
              <w:rPr>
                <w:b w:val="0"/>
                <w:bCs w:val="0"/>
                <w:lang w:val="en-GB" w:bidi="en-GB"/>
              </w:rPr>
              <w:t>%</w:t>
            </w:r>
            <w:r w:rsidR="00D735E3">
              <w:rPr>
                <w:b w:val="0"/>
                <w:bCs w:val="0"/>
                <w:lang w:val="en-GB" w:bidi="en-GB"/>
              </w:rPr>
              <w:t>Y</w:t>
            </w:r>
            <w:r w:rsidR="000A712E">
              <w:rPr>
                <w:b w:val="0"/>
                <w:bCs w:val="0"/>
                <w:lang w:val="en-GB" w:bidi="en-GB"/>
              </w:rPr>
              <w:t>”)</w:t>
            </w:r>
            <w:r>
              <w:rPr>
                <w:b w:val="0"/>
                <w:bCs w:val="0"/>
                <w:lang w:val="en-GB" w:bidi="en-GB"/>
              </w:rPr>
              <w:t xml:space="preserve"> }}</w:t>
            </w:r>
          </w:p>
        </w:tc>
        <w:tc>
          <w:tcPr>
            <w:tcW w:w="4513" w:type="dxa"/>
            <w:gridSpan w:val="2"/>
          </w:tcPr>
          <w:p w14:paraId="018327FB" w14:textId="172241D0" w:rsidR="00E70901" w:rsidRPr="008C1291" w:rsidRDefault="00BB6E4D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97E0C">
              <w:rPr>
                <w:lang w:val="en-GB" w:bidi="en-GB"/>
              </w:rPr>
              <w:t>{</w:t>
            </w:r>
            <w:r w:rsidR="00953252">
              <w:rPr>
                <w:lang w:val="en-GB" w:bidi="en-GB"/>
              </w:rPr>
              <w:t>{</w:t>
            </w:r>
            <w:r w:rsidRPr="00697E0C">
              <w:rPr>
                <w:lang w:val="en-GB" w:bidi="en-GB"/>
              </w:rPr>
              <w:t xml:space="preserve"> </w:t>
            </w:r>
            <w:proofErr w:type="spellStart"/>
            <w:r w:rsidR="00A374C7" w:rsidRPr="00697E0C">
              <w:rPr>
                <w:lang w:val="en-GB" w:bidi="en-GB"/>
              </w:rPr>
              <w:t>observationDetail</w:t>
            </w:r>
            <w:r w:rsidRPr="00697E0C">
              <w:rPr>
                <w:lang w:val="en-GB" w:bidi="en-GB"/>
              </w:rPr>
              <w:t>.</w:t>
            </w:r>
            <w:r w:rsidRPr="00697E0C">
              <w:rPr>
                <w:lang w:val="en-GB" w:bidi="en-GB"/>
              </w:rPr>
              <w:t>component</w:t>
            </w:r>
            <w:proofErr w:type="gramEnd"/>
            <w:r w:rsidRPr="00697E0C">
              <w:rPr>
                <w:lang w:val="en-GB" w:bidi="en-GB"/>
              </w:rPr>
              <w:t>.</w:t>
            </w:r>
            <w:r w:rsidR="006D157E">
              <w:rPr>
                <w:lang w:val="en-GB" w:bidi="en-GB"/>
              </w:rPr>
              <w:t>value</w:t>
            </w:r>
            <w:proofErr w:type="spellEnd"/>
            <w:r w:rsidR="00953252">
              <w:rPr>
                <w:lang w:val="en-GB" w:bidi="en-GB"/>
              </w:rPr>
              <w:t>}</w:t>
            </w:r>
            <w:r w:rsidR="00165902">
              <w:rPr>
                <w:lang w:val="en-GB" w:bidi="en-GB"/>
              </w:rPr>
              <w:t>}</w:t>
            </w:r>
            <w:r w:rsidR="00953252">
              <w:rPr>
                <w:lang w:val="en-GB" w:bidi="en-GB"/>
              </w:rPr>
              <w:t xml:space="preserve">{{ </w:t>
            </w:r>
            <w:proofErr w:type="spellStart"/>
            <w:r w:rsidR="000566AB">
              <w:rPr>
                <w:lang w:val="en-GB" w:bidi="en-GB"/>
              </w:rPr>
              <w:t>observationDetail.component.</w:t>
            </w:r>
            <w:r w:rsidR="0052252E">
              <w:rPr>
                <w:lang w:val="en-GB" w:bidi="en-GB"/>
              </w:rPr>
              <w:t>unit</w:t>
            </w:r>
            <w:proofErr w:type="spellEnd"/>
            <w:r w:rsidRPr="00697E0C">
              <w:rPr>
                <w:lang w:val="en-GB" w:bidi="en-GB"/>
              </w:rPr>
              <w:t xml:space="preserve"> }}</w:t>
            </w:r>
          </w:p>
        </w:tc>
      </w:tr>
      <w:tr w:rsidR="008155CC" w:rsidRPr="00BA469C" w14:paraId="16F9EECC" w14:textId="77777777" w:rsidTr="000F173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C695A91" w14:textId="28978AA3" w:rsidR="008155CC" w:rsidRDefault="008155CC" w:rsidP="00591903">
            <w:pPr>
              <w:rPr>
                <w:b w:val="0"/>
                <w:bCs w:val="0"/>
                <w:lang w:val="en-GB" w:bidi="en-GB"/>
              </w:rPr>
            </w:pPr>
            <w:r w:rsidRPr="008155CC">
              <w:rPr>
                <w:b w:val="0"/>
                <w:bCs w:val="0"/>
                <w:lang w:val="en-GB" w:bidi="en-GB"/>
              </w:rPr>
              <w:t>{%</w:t>
            </w:r>
            <w:r>
              <w:rPr>
                <w:b w:val="0"/>
                <w:bCs w:val="0"/>
                <w:lang w:val="en-GB" w:bidi="en-GB"/>
              </w:rPr>
              <w:t>tr</w:t>
            </w:r>
            <w:r w:rsidRPr="008155CC">
              <w:rPr>
                <w:b w:val="0"/>
                <w:bCs w:val="0"/>
                <w:lang w:val="en-GB" w:bidi="en-GB"/>
              </w:rPr>
              <w:t xml:space="preserve"> </w:t>
            </w:r>
            <w:proofErr w:type="spellStart"/>
            <w:r w:rsidRPr="008155CC">
              <w:rPr>
                <w:b w:val="0"/>
                <w:bCs w:val="0"/>
                <w:lang w:val="en-GB" w:bidi="en-GB"/>
              </w:rPr>
              <w:t>endfor</w:t>
            </w:r>
            <w:proofErr w:type="spellEnd"/>
            <w:r w:rsidRPr="008155CC">
              <w:rPr>
                <w:b w:val="0"/>
                <w:bCs w:val="0"/>
                <w:lang w:val="en-GB" w:bidi="en-GB"/>
              </w:rPr>
              <w:t xml:space="preserve"> %}</w:t>
            </w:r>
          </w:p>
        </w:tc>
      </w:tr>
    </w:tbl>
    <w:p w14:paraId="345A3F78" w14:textId="66590C92" w:rsidR="00B5075C" w:rsidRDefault="003F0877">
      <w:pPr>
        <w:rPr>
          <w:lang w:val="en-GB"/>
        </w:rPr>
      </w:pPr>
      <w:r>
        <w:rPr>
          <w:lang w:val="en-GB"/>
        </w:rPr>
        <w:tab/>
      </w:r>
    </w:p>
    <w:p w14:paraId="767F80D0" w14:textId="39BE8DD1" w:rsidR="00134EAE" w:rsidRPr="00BA469C" w:rsidRDefault="00B5075C">
      <w:pPr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</w:t>
      </w:r>
      <w:r w:rsidR="001757E4">
        <w:rPr>
          <w:lang w:val="en-GB"/>
        </w:rPr>
        <w:t>%</w:t>
      </w:r>
      <w:r>
        <w:rPr>
          <w:lang w:val="en-GB"/>
        </w:rPr>
        <w:t>}</w:t>
      </w:r>
    </w:p>
    <w:sectPr w:rsidR="00134EAE" w:rsidRPr="00BA469C" w:rsidSect="00122341">
      <w:headerReference w:type="default" r:id="rId8"/>
      <w:footerReference w:type="default" r:id="rId9"/>
      <w:footerReference w:type="first" r:id="rId10"/>
      <w:pgSz w:w="11907" w:h="16839"/>
      <w:pgMar w:top="978" w:right="1440" w:bottom="1440" w:left="144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80629" w14:textId="77777777" w:rsidR="00E946B6" w:rsidRDefault="00E946B6">
      <w:pPr>
        <w:spacing w:before="0" w:after="0"/>
      </w:pPr>
      <w:r>
        <w:separator/>
      </w:r>
    </w:p>
    <w:p w14:paraId="6BA13C77" w14:textId="77777777" w:rsidR="00E946B6" w:rsidRDefault="00E946B6"/>
  </w:endnote>
  <w:endnote w:type="continuationSeparator" w:id="0">
    <w:p w14:paraId="576E5585" w14:textId="77777777" w:rsidR="00E946B6" w:rsidRDefault="00E946B6">
      <w:pPr>
        <w:spacing w:before="0" w:after="0"/>
      </w:pPr>
      <w:r>
        <w:continuationSeparator/>
      </w:r>
    </w:p>
    <w:p w14:paraId="3ED3C5DA" w14:textId="77777777" w:rsidR="00E946B6" w:rsidRDefault="00E946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9D10B" w14:textId="77777777" w:rsidR="00E70901" w:rsidRPr="00BA469C" w:rsidRDefault="003B43F5">
    <w:pPr>
      <w:pStyle w:val="Footer"/>
      <w:rPr>
        <w:lang w:val="en-GB"/>
      </w:rPr>
    </w:pPr>
    <w:r w:rsidRPr="00BA469C">
      <w:rPr>
        <w:lang w:val="en-GB" w:bidi="en-GB"/>
      </w:rPr>
      <w:t xml:space="preserve">Page </w:t>
    </w:r>
    <w:r w:rsidRPr="00BA469C">
      <w:rPr>
        <w:lang w:val="en-GB" w:bidi="en-GB"/>
      </w:rPr>
      <w:fldChar w:fldCharType="begin"/>
    </w:r>
    <w:r w:rsidRPr="00BA469C">
      <w:rPr>
        <w:lang w:val="en-GB" w:bidi="en-GB"/>
      </w:rPr>
      <w:instrText xml:space="preserve"> PAGE  \* Arabic  \* MERGEFORMAT </w:instrText>
    </w:r>
    <w:r w:rsidRPr="00BA469C">
      <w:rPr>
        <w:lang w:val="en-GB" w:bidi="en-GB"/>
      </w:rPr>
      <w:fldChar w:fldCharType="separate"/>
    </w:r>
    <w:r w:rsidR="00BA469C" w:rsidRPr="00BA469C">
      <w:rPr>
        <w:noProof/>
        <w:lang w:val="en-GB" w:bidi="en-GB"/>
      </w:rPr>
      <w:t>3</w:t>
    </w:r>
    <w:r w:rsidRPr="00BA469C">
      <w:rPr>
        <w:lang w:val="en-GB" w:bidi="en-GB"/>
      </w:rPr>
      <w:fldChar w:fldCharType="end"/>
    </w:r>
    <w:r w:rsidRPr="00BA469C">
      <w:rPr>
        <w:lang w:val="en-GB" w:bidi="en-GB"/>
      </w:rPr>
      <w:t xml:space="preserve"> of </w:t>
    </w:r>
    <w:r w:rsidR="004E0A62" w:rsidRPr="00BA469C">
      <w:rPr>
        <w:lang w:val="en-GB" w:bidi="en-GB"/>
      </w:rPr>
      <w:fldChar w:fldCharType="begin"/>
    </w:r>
    <w:r w:rsidR="004E0A62" w:rsidRPr="00BA469C">
      <w:rPr>
        <w:lang w:val="en-GB" w:bidi="en-GB"/>
      </w:rPr>
      <w:instrText xml:space="preserve"> NUMPAGES  \* Arabic  \* MERGEFORMAT </w:instrText>
    </w:r>
    <w:r w:rsidR="004E0A62" w:rsidRPr="00BA469C">
      <w:rPr>
        <w:lang w:val="en-GB" w:bidi="en-GB"/>
      </w:rPr>
      <w:fldChar w:fldCharType="separate"/>
    </w:r>
    <w:r w:rsidR="00BA469C" w:rsidRPr="00BA469C">
      <w:rPr>
        <w:noProof/>
        <w:lang w:val="en-GB" w:bidi="en-GB"/>
      </w:rPr>
      <w:t>3</w:t>
    </w:r>
    <w:r w:rsidR="004E0A62" w:rsidRPr="00BA469C">
      <w:rPr>
        <w:noProof/>
        <w:lang w:val="en-GB" w:bidi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81E61" w14:textId="77777777" w:rsidR="00E70901" w:rsidRDefault="003B43F5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BA469C">
      <w:rPr>
        <w:noProof/>
        <w:lang w:val="en-GB" w:bidi="en-GB"/>
      </w:rPr>
      <w:t>1</w:t>
    </w:r>
    <w:r>
      <w:rPr>
        <w:lang w:val="en-GB" w:bidi="en-GB"/>
      </w:rPr>
      <w:fldChar w:fldCharType="end"/>
    </w:r>
    <w:r>
      <w:rPr>
        <w:lang w:val="en-GB" w:bidi="en-GB"/>
      </w:rPr>
      <w:t xml:space="preserve"> of </w:t>
    </w:r>
    <w:r w:rsidR="004E0A62">
      <w:rPr>
        <w:lang w:val="en-GB" w:bidi="en-GB"/>
      </w:rPr>
      <w:fldChar w:fldCharType="begin"/>
    </w:r>
    <w:r w:rsidR="004E0A62">
      <w:rPr>
        <w:lang w:val="en-GB" w:bidi="en-GB"/>
      </w:rPr>
      <w:instrText xml:space="preserve"> NUMPAGES  \* Arabic  \* MERGEFORMAT </w:instrText>
    </w:r>
    <w:r w:rsidR="004E0A62">
      <w:rPr>
        <w:lang w:val="en-GB" w:bidi="en-GB"/>
      </w:rPr>
      <w:fldChar w:fldCharType="separate"/>
    </w:r>
    <w:r w:rsidR="00BA469C">
      <w:rPr>
        <w:noProof/>
        <w:lang w:val="en-GB" w:bidi="en-GB"/>
      </w:rPr>
      <w:t>1</w:t>
    </w:r>
    <w:r w:rsidR="004E0A62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8875D" w14:textId="77777777" w:rsidR="00E946B6" w:rsidRDefault="00E946B6">
      <w:pPr>
        <w:spacing w:before="0" w:after="0"/>
      </w:pPr>
      <w:r>
        <w:separator/>
      </w:r>
    </w:p>
    <w:p w14:paraId="21DDA2F3" w14:textId="77777777" w:rsidR="00E946B6" w:rsidRDefault="00E946B6"/>
  </w:footnote>
  <w:footnote w:type="continuationSeparator" w:id="0">
    <w:p w14:paraId="5DFE60FD" w14:textId="77777777" w:rsidR="00E946B6" w:rsidRDefault="00E946B6">
      <w:pPr>
        <w:spacing w:before="0" w:after="0"/>
      </w:pPr>
      <w:r>
        <w:continuationSeparator/>
      </w:r>
    </w:p>
    <w:p w14:paraId="02DBAC4C" w14:textId="77777777" w:rsidR="00E946B6" w:rsidRDefault="00E946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80D30" w14:textId="53A3FE31" w:rsidR="00E70901" w:rsidRPr="00BA469C" w:rsidRDefault="00E70901" w:rsidP="00122341">
    <w:pPr>
      <w:pStyle w:val="Header"/>
      <w:jc w:val="left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528524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5C2A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EA3F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DA8B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963E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BE54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D8EB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4644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3E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1E42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3B36A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325363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B15E6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D5"/>
    <w:rsid w:val="00006050"/>
    <w:rsid w:val="00041AC4"/>
    <w:rsid w:val="00055DD2"/>
    <w:rsid w:val="000566AB"/>
    <w:rsid w:val="000872FD"/>
    <w:rsid w:val="000A712E"/>
    <w:rsid w:val="000B1518"/>
    <w:rsid w:val="000B59A4"/>
    <w:rsid w:val="000C6A19"/>
    <w:rsid w:val="000D2FDC"/>
    <w:rsid w:val="000F1737"/>
    <w:rsid w:val="001123E1"/>
    <w:rsid w:val="00115442"/>
    <w:rsid w:val="00122341"/>
    <w:rsid w:val="001241B2"/>
    <w:rsid w:val="00134EAE"/>
    <w:rsid w:val="001451FB"/>
    <w:rsid w:val="00165902"/>
    <w:rsid w:val="001727C0"/>
    <w:rsid w:val="001757E4"/>
    <w:rsid w:val="001863DB"/>
    <w:rsid w:val="00195FFA"/>
    <w:rsid w:val="001B07A7"/>
    <w:rsid w:val="001C1393"/>
    <w:rsid w:val="001C1F42"/>
    <w:rsid w:val="00213864"/>
    <w:rsid w:val="002154D1"/>
    <w:rsid w:val="00220030"/>
    <w:rsid w:val="00237F67"/>
    <w:rsid w:val="00243803"/>
    <w:rsid w:val="002645E4"/>
    <w:rsid w:val="00272BF3"/>
    <w:rsid w:val="002F0A69"/>
    <w:rsid w:val="002F2237"/>
    <w:rsid w:val="00302E31"/>
    <w:rsid w:val="0030584F"/>
    <w:rsid w:val="00307FFA"/>
    <w:rsid w:val="0031190D"/>
    <w:rsid w:val="00317887"/>
    <w:rsid w:val="003355AD"/>
    <w:rsid w:val="003B0BB7"/>
    <w:rsid w:val="003B43F5"/>
    <w:rsid w:val="003B6D80"/>
    <w:rsid w:val="003C3694"/>
    <w:rsid w:val="003E1700"/>
    <w:rsid w:val="003F0877"/>
    <w:rsid w:val="00401907"/>
    <w:rsid w:val="00410154"/>
    <w:rsid w:val="004103C9"/>
    <w:rsid w:val="0042176A"/>
    <w:rsid w:val="00435126"/>
    <w:rsid w:val="0044495A"/>
    <w:rsid w:val="00445D4A"/>
    <w:rsid w:val="00475B09"/>
    <w:rsid w:val="004852DE"/>
    <w:rsid w:val="00497AA7"/>
    <w:rsid w:val="004A5EC2"/>
    <w:rsid w:val="004B429A"/>
    <w:rsid w:val="004B5ADE"/>
    <w:rsid w:val="004E0A62"/>
    <w:rsid w:val="004E6C6D"/>
    <w:rsid w:val="004F10D6"/>
    <w:rsid w:val="004F3295"/>
    <w:rsid w:val="004F5374"/>
    <w:rsid w:val="004F55E2"/>
    <w:rsid w:val="0052252E"/>
    <w:rsid w:val="00531970"/>
    <w:rsid w:val="00546046"/>
    <w:rsid w:val="00556980"/>
    <w:rsid w:val="005821CA"/>
    <w:rsid w:val="00591903"/>
    <w:rsid w:val="005967A0"/>
    <w:rsid w:val="005A1415"/>
    <w:rsid w:val="005B6E3B"/>
    <w:rsid w:val="005C237A"/>
    <w:rsid w:val="005D1250"/>
    <w:rsid w:val="005E2038"/>
    <w:rsid w:val="005E4EF0"/>
    <w:rsid w:val="00636072"/>
    <w:rsid w:val="00637F36"/>
    <w:rsid w:val="00662F36"/>
    <w:rsid w:val="0067653A"/>
    <w:rsid w:val="00685B0C"/>
    <w:rsid w:val="006957B3"/>
    <w:rsid w:val="00697E0C"/>
    <w:rsid w:val="006A07CF"/>
    <w:rsid w:val="006A3ADE"/>
    <w:rsid w:val="006B2958"/>
    <w:rsid w:val="006D157E"/>
    <w:rsid w:val="006D375E"/>
    <w:rsid w:val="006D72AE"/>
    <w:rsid w:val="006F776E"/>
    <w:rsid w:val="00713A47"/>
    <w:rsid w:val="00725D0A"/>
    <w:rsid w:val="007402FB"/>
    <w:rsid w:val="007561AF"/>
    <w:rsid w:val="00781353"/>
    <w:rsid w:val="007968F0"/>
    <w:rsid w:val="00797373"/>
    <w:rsid w:val="007B4E8C"/>
    <w:rsid w:val="007D6DB7"/>
    <w:rsid w:val="008046E9"/>
    <w:rsid w:val="008155CC"/>
    <w:rsid w:val="0082011E"/>
    <w:rsid w:val="008357AC"/>
    <w:rsid w:val="008420DB"/>
    <w:rsid w:val="008C1291"/>
    <w:rsid w:val="008C479F"/>
    <w:rsid w:val="008C4D95"/>
    <w:rsid w:val="008D5F8C"/>
    <w:rsid w:val="008E01D7"/>
    <w:rsid w:val="00920AD4"/>
    <w:rsid w:val="009210F2"/>
    <w:rsid w:val="00941262"/>
    <w:rsid w:val="00953252"/>
    <w:rsid w:val="00955E1D"/>
    <w:rsid w:val="009775B6"/>
    <w:rsid w:val="009A6028"/>
    <w:rsid w:val="009C01DA"/>
    <w:rsid w:val="009C7E31"/>
    <w:rsid w:val="009D07BB"/>
    <w:rsid w:val="009D2DDE"/>
    <w:rsid w:val="009D47FD"/>
    <w:rsid w:val="009D5186"/>
    <w:rsid w:val="00A15996"/>
    <w:rsid w:val="00A266D8"/>
    <w:rsid w:val="00A374C7"/>
    <w:rsid w:val="00A463BA"/>
    <w:rsid w:val="00A52D3E"/>
    <w:rsid w:val="00A54139"/>
    <w:rsid w:val="00A740B4"/>
    <w:rsid w:val="00A81087"/>
    <w:rsid w:val="00AB1BDC"/>
    <w:rsid w:val="00AD099E"/>
    <w:rsid w:val="00B04107"/>
    <w:rsid w:val="00B079DC"/>
    <w:rsid w:val="00B34612"/>
    <w:rsid w:val="00B5075C"/>
    <w:rsid w:val="00B56607"/>
    <w:rsid w:val="00B97CE9"/>
    <w:rsid w:val="00BA469C"/>
    <w:rsid w:val="00BB6E4D"/>
    <w:rsid w:val="00BD3253"/>
    <w:rsid w:val="00BD78EE"/>
    <w:rsid w:val="00BE093D"/>
    <w:rsid w:val="00C05B8E"/>
    <w:rsid w:val="00C061A2"/>
    <w:rsid w:val="00C31BC9"/>
    <w:rsid w:val="00C47EEF"/>
    <w:rsid w:val="00C60D3C"/>
    <w:rsid w:val="00C67AA2"/>
    <w:rsid w:val="00C703F1"/>
    <w:rsid w:val="00C70CB3"/>
    <w:rsid w:val="00C83781"/>
    <w:rsid w:val="00CA5D9F"/>
    <w:rsid w:val="00CB687B"/>
    <w:rsid w:val="00CF5A8A"/>
    <w:rsid w:val="00D251E5"/>
    <w:rsid w:val="00D25FE4"/>
    <w:rsid w:val="00D44363"/>
    <w:rsid w:val="00D52232"/>
    <w:rsid w:val="00D57860"/>
    <w:rsid w:val="00D735E3"/>
    <w:rsid w:val="00D84FF1"/>
    <w:rsid w:val="00D85AAA"/>
    <w:rsid w:val="00DA4460"/>
    <w:rsid w:val="00DE0CBD"/>
    <w:rsid w:val="00DF5B1B"/>
    <w:rsid w:val="00E07A9C"/>
    <w:rsid w:val="00E301EA"/>
    <w:rsid w:val="00E4036B"/>
    <w:rsid w:val="00E66FA1"/>
    <w:rsid w:val="00E70901"/>
    <w:rsid w:val="00E946B6"/>
    <w:rsid w:val="00EA4F73"/>
    <w:rsid w:val="00EB2D6D"/>
    <w:rsid w:val="00F12D7A"/>
    <w:rsid w:val="00F159F3"/>
    <w:rsid w:val="00F246D5"/>
    <w:rsid w:val="00F376E2"/>
    <w:rsid w:val="00F42539"/>
    <w:rsid w:val="00F51A61"/>
    <w:rsid w:val="00F539CE"/>
    <w:rsid w:val="00F72C01"/>
    <w:rsid w:val="00FA1805"/>
    <w:rsid w:val="00FC6AE5"/>
    <w:rsid w:val="00FD07A3"/>
    <w:rsid w:val="00FD6E01"/>
    <w:rsid w:val="00FE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27331D"/>
  <w15:chartTrackingRefBased/>
  <w15:docId w15:val="{199D4734-4761-1E4D-8174-EDA2403D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69C"/>
    <w:rPr>
      <w:rFonts w:ascii="Century Gothic" w:hAnsi="Century Gothic"/>
    </w:rPr>
  </w:style>
  <w:style w:type="paragraph" w:styleId="Heading1">
    <w:name w:val="heading 1"/>
    <w:basedOn w:val="Normal"/>
    <w:link w:val="Heading1Char"/>
    <w:uiPriority w:val="9"/>
    <w:qFormat/>
    <w:rsid w:val="00BA469C"/>
    <w:pPr>
      <w:spacing w:before="360" w:after="60"/>
      <w:contextualSpacing/>
      <w:outlineLvl w:val="0"/>
    </w:pPr>
    <w:rPr>
      <w:b/>
      <w:bCs/>
      <w:color w:val="935309" w:themeColor="accent2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69C"/>
    <w:pPr>
      <w:keepNext/>
      <w:keepLines/>
      <w:spacing w:after="0"/>
      <w:contextualSpacing/>
      <w:outlineLvl w:val="1"/>
    </w:pPr>
    <w:rPr>
      <w:rFonts w:eastAsiaTheme="majorEastAsia" w:cstheme="majorBidi"/>
      <w:color w:val="536142" w:themeColor="accent1" w:themeShade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BA469C"/>
    <w:pPr>
      <w:keepNext/>
      <w:keepLines/>
      <w:spacing w:after="0"/>
      <w:contextualSpacing/>
      <w:outlineLvl w:val="2"/>
    </w:pPr>
    <w:rPr>
      <w:rFonts w:eastAsiaTheme="majorEastAsia" w:cstheme="majorBidi"/>
      <w:color w:val="52604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69C"/>
    <w:pPr>
      <w:keepNext/>
      <w:keepLines/>
      <w:spacing w:after="0"/>
      <w:contextualSpacing/>
      <w:outlineLvl w:val="3"/>
    </w:pPr>
    <w:rPr>
      <w:rFonts w:eastAsiaTheme="majorEastAsia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69C"/>
    <w:pPr>
      <w:keepNext/>
      <w:keepLines/>
      <w:spacing w:after="0"/>
      <w:contextualSpacing/>
      <w:outlineLvl w:val="4"/>
    </w:pPr>
    <w:rPr>
      <w:rFonts w:eastAsiaTheme="majorEastAsia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69C"/>
    <w:pPr>
      <w:keepNext/>
      <w:keepLines/>
      <w:spacing w:after="0"/>
      <w:contextualSpacing/>
      <w:outlineLvl w:val="5"/>
    </w:pPr>
    <w:rPr>
      <w:rFonts w:eastAsiaTheme="majorEastAsia" w:cstheme="majorBidi"/>
      <w:color w:val="935309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69C"/>
    <w:pPr>
      <w:keepNext/>
      <w:keepLines/>
      <w:spacing w:after="0"/>
      <w:contextualSpacing/>
      <w:outlineLvl w:val="6"/>
    </w:pPr>
    <w:rPr>
      <w:rFonts w:eastAsiaTheme="majorEastAsia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69C"/>
    <w:pPr>
      <w:keepNext/>
      <w:keepLines/>
      <w:spacing w:after="0"/>
      <w:contextualSpacing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69C"/>
    <w:pPr>
      <w:keepNext/>
      <w:keepLines/>
      <w:spacing w:after="0"/>
      <w:contextualSpacing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469C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BA469C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rsid w:val="00BA469C"/>
    <w:pPr>
      <w:pBdr>
        <w:top w:val="single" w:sz="4" w:space="1" w:color="auto"/>
        <w:bottom w:val="single" w:sz="4" w:space="1" w:color="auto"/>
      </w:pBdr>
      <w:shd w:val="clear" w:color="auto" w:fill="ECF0E9" w:themeFill="accent1" w:themeFillTint="33"/>
      <w:spacing w:before="0" w:after="0"/>
      <w:jc w:val="center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A469C"/>
    <w:rPr>
      <w:rFonts w:ascii="Century Gothic" w:hAnsi="Century Gothic"/>
      <w:szCs w:val="20"/>
      <w:shd w:val="clear" w:color="auto" w:fill="ECF0E9" w:themeFill="accent1" w:themeFillTint="33"/>
    </w:rPr>
  </w:style>
  <w:style w:type="table" w:styleId="TableGrid">
    <w:name w:val="Table Grid"/>
    <w:basedOn w:val="TableNormal"/>
    <w:uiPriority w:val="39"/>
    <w:rsid w:val="00BA46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469C"/>
    <w:rPr>
      <w:rFonts w:ascii="Century Gothic" w:hAnsi="Century Gothic"/>
      <w:b/>
      <w:bCs/>
      <w:color w:val="935309" w:themeColor="accent2" w:themeShade="8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BA469C"/>
    <w:pPr>
      <w:pBdr>
        <w:bottom w:val="single" w:sz="4" w:space="1" w:color="DC7D0E" w:themeColor="accent2" w:themeShade="BF"/>
      </w:pBdr>
      <w:jc w:val="right"/>
    </w:pPr>
    <w:rPr>
      <w:rFonts w:eastAsiaTheme="majorEastAsia" w:cstheme="majorBidi"/>
      <w:b/>
      <w:bCs/>
      <w:color w:val="935309" w:themeColor="accent2" w:themeShade="8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A469C"/>
    <w:rPr>
      <w:rFonts w:ascii="Century Gothic" w:eastAsiaTheme="majorEastAsia" w:hAnsi="Century Gothic" w:cstheme="majorBidi"/>
      <w:b/>
      <w:bCs/>
      <w:color w:val="935309" w:themeColor="accent2" w:themeShade="80"/>
      <w:sz w:val="32"/>
      <w:szCs w:val="32"/>
    </w:rPr>
  </w:style>
  <w:style w:type="table" w:styleId="ListTable6ColourfulAccent1">
    <w:name w:val="List Table 6 Colorful Accent 1"/>
    <w:basedOn w:val="TableNormal"/>
    <w:uiPriority w:val="51"/>
    <w:rsid w:val="00BA469C"/>
    <w:rPr>
      <w:color w:val="536142" w:themeColor="accent1" w:themeShade="80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  <w:tblCellMar>
        <w:left w:w="72" w:type="dxa"/>
        <w:right w:w="72" w:type="dxa"/>
      </w:tblCellMar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BA469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BA469C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A469C"/>
    <w:rPr>
      <w:rFonts w:ascii="Century Gothic" w:hAnsi="Century Gothic"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69C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9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BA469C"/>
  </w:style>
  <w:style w:type="paragraph" w:styleId="BlockText">
    <w:name w:val="Block Text"/>
    <w:basedOn w:val="Normal"/>
    <w:uiPriority w:val="99"/>
    <w:semiHidden/>
    <w:unhideWhenUsed/>
    <w:rsid w:val="00BA469C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BA46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A469C"/>
    <w:rPr>
      <w:rFonts w:ascii="Century Gothic" w:hAnsi="Century Gothic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A469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A469C"/>
    <w:rPr>
      <w:rFonts w:ascii="Century Gothic" w:hAnsi="Century Gothic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A469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A469C"/>
    <w:rPr>
      <w:rFonts w:ascii="Century Gothic" w:hAnsi="Century Gothic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469C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469C"/>
    <w:rPr>
      <w:rFonts w:ascii="Century Gothic" w:hAnsi="Century Gothic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A46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A469C"/>
    <w:rPr>
      <w:rFonts w:ascii="Century Gothic" w:hAnsi="Century Gothic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A469C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A469C"/>
    <w:rPr>
      <w:rFonts w:ascii="Century Gothic" w:hAnsi="Century Gothic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A469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A469C"/>
    <w:rPr>
      <w:rFonts w:ascii="Century Gothic" w:hAnsi="Century Gothic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A469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A469C"/>
    <w:rPr>
      <w:rFonts w:ascii="Century Gothic" w:hAnsi="Century Gothic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BA469C"/>
    <w:rPr>
      <w:rFonts w:ascii="Century Gothic" w:hAnsi="Century Gothic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469C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A469C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A469C"/>
    <w:rPr>
      <w:rFonts w:ascii="Century Gothic" w:hAnsi="Century Gothic"/>
    </w:rPr>
  </w:style>
  <w:style w:type="table" w:styleId="ColourfulGrid">
    <w:name w:val="Colorful Grid"/>
    <w:basedOn w:val="TableNormal"/>
    <w:uiPriority w:val="73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A469C"/>
    <w:rPr>
      <w:rFonts w:ascii="Century Gothic" w:hAnsi="Century Gothic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69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69C"/>
    <w:rPr>
      <w:rFonts w:ascii="Century Gothic" w:hAnsi="Century Gothic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6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69C"/>
    <w:rPr>
      <w:rFonts w:ascii="Century Gothic" w:hAnsi="Century Gothic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BA469C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A469C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A469C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A469C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A469C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A469C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A469C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469C"/>
  </w:style>
  <w:style w:type="character" w:customStyle="1" w:styleId="DateChar">
    <w:name w:val="Date Char"/>
    <w:basedOn w:val="DefaultParagraphFont"/>
    <w:link w:val="Date"/>
    <w:uiPriority w:val="99"/>
    <w:semiHidden/>
    <w:rsid w:val="00BA469C"/>
    <w:rPr>
      <w:rFonts w:ascii="Century Gothic" w:hAnsi="Century Gothic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469C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469C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BA469C"/>
    <w:pPr>
      <w:spacing w:before="0"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BA469C"/>
    <w:rPr>
      <w:rFonts w:ascii="Century Gothic" w:hAnsi="Century Gothic"/>
    </w:rPr>
  </w:style>
  <w:style w:type="character" w:styleId="Emphasis">
    <w:name w:val="Emphasis"/>
    <w:basedOn w:val="DefaultParagraphFont"/>
    <w:uiPriority w:val="20"/>
    <w:semiHidden/>
    <w:unhideWhenUsed/>
    <w:qFormat/>
    <w:rsid w:val="00BA469C"/>
    <w:rPr>
      <w:rFonts w:ascii="Century Gothic" w:hAnsi="Century Gothic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A469C"/>
    <w:rPr>
      <w:rFonts w:ascii="Century Gothic" w:hAnsi="Century Gothic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469C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469C"/>
    <w:rPr>
      <w:rFonts w:ascii="Century Gothic" w:hAnsi="Century Gothic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A469C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A469C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469C"/>
    <w:rPr>
      <w:rFonts w:ascii="Century Gothic" w:hAnsi="Century Gothic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BA469C"/>
    <w:rPr>
      <w:rFonts w:ascii="Century Gothic" w:hAnsi="Century Gothic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469C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469C"/>
    <w:rPr>
      <w:rFonts w:ascii="Century Gothic" w:hAnsi="Century Gothic"/>
      <w:szCs w:val="20"/>
    </w:rPr>
  </w:style>
  <w:style w:type="table" w:styleId="GridTable1Light">
    <w:name w:val="Grid Table 1 Light"/>
    <w:basedOn w:val="TableNormal"/>
    <w:uiPriority w:val="46"/>
    <w:rsid w:val="00BA469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A469C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BA469C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A469C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A469C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A469C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A469C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A469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A469C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A469C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A469C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A469C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A469C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A469C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BA469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A469C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A469C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A469C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A469C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A469C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A469C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A469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A469C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A469C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A469C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A469C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A469C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A469C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A469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A469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A469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A469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A469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A469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A469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BA469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BA469C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BA469C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BA469C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BA469C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BA469C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BA469C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BA469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BA469C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BA469C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BA469C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BA469C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BA469C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BA469C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A469C"/>
    <w:rPr>
      <w:rFonts w:ascii="Century Gothic" w:eastAsiaTheme="majorEastAsia" w:hAnsi="Century Gothic" w:cstheme="majorBidi"/>
      <w:color w:val="526041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69C"/>
    <w:rPr>
      <w:rFonts w:ascii="Century Gothic" w:eastAsiaTheme="majorEastAsia" w:hAnsi="Century Gothic" w:cstheme="majorBidi"/>
      <w:i/>
      <w:iCs/>
      <w:color w:val="536142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69C"/>
    <w:rPr>
      <w:rFonts w:ascii="Century Gothic" w:eastAsiaTheme="majorEastAsia" w:hAnsi="Century Gothic" w:cstheme="majorBidi"/>
      <w:color w:val="444D26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69C"/>
    <w:rPr>
      <w:rFonts w:ascii="Century Gothic" w:eastAsiaTheme="majorEastAsia" w:hAnsi="Century Gothic" w:cstheme="majorBidi"/>
      <w:color w:val="935309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69C"/>
    <w:rPr>
      <w:rFonts w:ascii="Century Gothic" w:eastAsiaTheme="majorEastAsia" w:hAnsi="Century Gothic" w:cstheme="majorBidi"/>
      <w:i/>
      <w:iCs/>
      <w:color w:val="52604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69C"/>
    <w:rPr>
      <w:rFonts w:ascii="Century Gothic" w:eastAsiaTheme="majorEastAsia" w:hAnsi="Century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69C"/>
    <w:rPr>
      <w:rFonts w:ascii="Century Gothic" w:eastAsiaTheme="majorEastAsia" w:hAnsi="Century Gothic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BA469C"/>
    <w:rPr>
      <w:rFonts w:ascii="Century Gothic" w:hAnsi="Century Gothic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A469C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A469C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A469C"/>
    <w:rPr>
      <w:rFonts w:ascii="Century Gothic" w:hAnsi="Century Gothic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469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A469C"/>
    <w:rPr>
      <w:rFonts w:ascii="Century Gothic" w:hAnsi="Century Gothic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A469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69C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69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A469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A469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A469C"/>
    <w:rPr>
      <w:rFonts w:ascii="Century Gothic" w:hAnsi="Century Gothic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469C"/>
    <w:rPr>
      <w:rFonts w:ascii="Century Gothic" w:hAnsi="Century Gothic"/>
      <w:color w:val="4B376B" w:themeColor="accent5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A469C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A469C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A469C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A469C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A469C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A469C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A469C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A469C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A469C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A469C"/>
    <w:rPr>
      <w:rFonts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A469C"/>
    <w:rPr>
      <w:rFonts w:ascii="Century Gothic" w:hAnsi="Century Gothic"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A469C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A469C"/>
    <w:rPr>
      <w:rFonts w:ascii="Century Gothic" w:hAnsi="Century Gothic"/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69C"/>
    <w:rPr>
      <w:rFonts w:ascii="Century Gothic" w:hAnsi="Century Gothic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A469C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A469C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A469C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A469C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A469C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A469C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A469C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A469C"/>
    <w:rPr>
      <w:rFonts w:ascii="Century Gothic" w:hAnsi="Century Gothic"/>
    </w:rPr>
  </w:style>
  <w:style w:type="paragraph" w:styleId="List">
    <w:name w:val="List"/>
    <w:basedOn w:val="Normal"/>
    <w:uiPriority w:val="99"/>
    <w:semiHidden/>
    <w:unhideWhenUsed/>
    <w:rsid w:val="00BA469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A469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A469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A469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A469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BA469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A469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A469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A469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A469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A469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A469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A469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A469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A469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BA469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A469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A469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A469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A469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A469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A469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BA469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A469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A469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A469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A469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BA469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rsid w:val="00BA469C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A469C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A469C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A469C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A469C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BA469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A469C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A469C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A469C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A469C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A469C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A469C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A469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A469C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A469C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A469C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A469C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A469C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A469C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A469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A469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A469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A469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A469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A469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A469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BA469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BA469C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BA469C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BA469C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BA469C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BA469C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BA469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BA469C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BA469C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BA469C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BA469C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BA469C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BA469C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A4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A469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A469C"/>
    <w:pPr>
      <w:spacing w:before="0"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A469C"/>
    <w:pPr>
      <w:spacing w:before="0"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A469C"/>
    <w:pPr>
      <w:spacing w:before="0"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A469C"/>
    <w:pPr>
      <w:spacing w:before="0"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A469C"/>
    <w:pPr>
      <w:spacing w:before="0"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A469C"/>
    <w:pPr>
      <w:spacing w:before="0"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A469C"/>
    <w:pPr>
      <w:spacing w:before="0"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A469C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A469C"/>
    <w:pPr>
      <w:spacing w:before="0"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A469C"/>
    <w:pPr>
      <w:spacing w:before="0"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A469C"/>
    <w:pPr>
      <w:spacing w:before="0"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A469C"/>
    <w:pPr>
      <w:spacing w:before="0"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A469C"/>
    <w:pPr>
      <w:spacing w:before="0"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A469C"/>
    <w:pPr>
      <w:spacing w:before="0"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A469C"/>
    <w:pPr>
      <w:spacing w:before="0"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A469C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A469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A469C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BA469C"/>
    <w:pPr>
      <w:spacing w:before="0" w:after="0"/>
    </w:pPr>
    <w:rPr>
      <w:rFonts w:ascii="Century Gothic" w:hAnsi="Century Gothic"/>
    </w:rPr>
  </w:style>
  <w:style w:type="paragraph" w:styleId="NormalWeb">
    <w:name w:val="Normal (Web)"/>
    <w:basedOn w:val="Normal"/>
    <w:uiPriority w:val="99"/>
    <w:semiHidden/>
    <w:unhideWhenUsed/>
    <w:rsid w:val="00BA469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A469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A469C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A469C"/>
    <w:rPr>
      <w:rFonts w:ascii="Century Gothic" w:hAnsi="Century Gothic"/>
    </w:rPr>
  </w:style>
  <w:style w:type="character" w:styleId="PageNumber">
    <w:name w:val="page number"/>
    <w:basedOn w:val="DefaultParagraphFont"/>
    <w:uiPriority w:val="99"/>
    <w:semiHidden/>
    <w:unhideWhenUsed/>
    <w:rsid w:val="00BA469C"/>
    <w:rPr>
      <w:rFonts w:ascii="Century Gothic" w:hAnsi="Century Gothic"/>
    </w:rPr>
  </w:style>
  <w:style w:type="table" w:styleId="PlainTable1">
    <w:name w:val="Plain Table 1"/>
    <w:basedOn w:val="TableNormal"/>
    <w:uiPriority w:val="41"/>
    <w:rsid w:val="00BA469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A469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A469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A469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A469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A469C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469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A46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A469C"/>
    <w:rPr>
      <w:rFonts w:ascii="Century Gothic" w:hAnsi="Century Gothic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A469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A469C"/>
    <w:rPr>
      <w:rFonts w:ascii="Century Gothic" w:hAnsi="Century Gothic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A469C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A469C"/>
    <w:rPr>
      <w:rFonts w:ascii="Century Gothic" w:hAnsi="Century Gothic"/>
    </w:rPr>
  </w:style>
  <w:style w:type="character" w:styleId="Strong">
    <w:name w:val="Strong"/>
    <w:basedOn w:val="DefaultParagraphFont"/>
    <w:uiPriority w:val="22"/>
    <w:semiHidden/>
    <w:unhideWhenUsed/>
    <w:qFormat/>
    <w:rsid w:val="00BA469C"/>
    <w:rPr>
      <w:rFonts w:ascii="Century Gothic" w:hAnsi="Century Gothic"/>
      <w:b/>
      <w:bCs/>
    </w:rPr>
  </w:style>
  <w:style w:type="paragraph" w:styleId="Subtitle">
    <w:name w:val="Subtitle"/>
    <w:basedOn w:val="Normal"/>
    <w:link w:val="SubtitleChar"/>
    <w:uiPriority w:val="2"/>
    <w:qFormat/>
    <w:rsid w:val="00BA469C"/>
    <w:pPr>
      <w:numPr>
        <w:ilvl w:val="1"/>
      </w:numPr>
      <w:jc w:val="right"/>
    </w:pPr>
  </w:style>
  <w:style w:type="character" w:customStyle="1" w:styleId="SubtitleChar">
    <w:name w:val="Subtitle Char"/>
    <w:basedOn w:val="DefaultParagraphFont"/>
    <w:link w:val="Subtitle"/>
    <w:uiPriority w:val="2"/>
    <w:rsid w:val="00BA469C"/>
    <w:rPr>
      <w:rFonts w:ascii="Century Gothic" w:hAnsi="Century Gothic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A469C"/>
    <w:rPr>
      <w:rFonts w:ascii="Century Gothic" w:hAnsi="Century Gothic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A469C"/>
    <w:rPr>
      <w:rFonts w:ascii="Century Gothic" w:hAnsi="Century Gothic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BA469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A469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A46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A469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A469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A46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A469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BA469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BA469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BA469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A469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A469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A469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A469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A469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A469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A469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A469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A469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A469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A469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A469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A469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A469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A469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A469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BA469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A469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A469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A469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A469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A469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A469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A469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A469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A469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BA469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A469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A469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A469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A469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A469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A4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A469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A469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A469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BA469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A469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A46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A469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A469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A469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A469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A469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A469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A469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69C"/>
    <w:pPr>
      <w:outlineLvl w:val="9"/>
    </w:pPr>
    <w:rPr>
      <w:rFonts w:eastAsiaTheme="majorEastAsia" w:cstheme="majorBidi"/>
      <w:bC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69C"/>
    <w:rPr>
      <w:rFonts w:ascii="Century Gothic" w:eastAsiaTheme="majorEastAsia" w:hAnsi="Century Gothic" w:cstheme="majorBidi"/>
      <w:color w:val="536142" w:themeColor="accent1" w:themeShade="80"/>
      <w:sz w:val="24"/>
      <w:szCs w:val="26"/>
    </w:rPr>
  </w:style>
  <w:style w:type="numbering" w:styleId="111111">
    <w:name w:val="Outline List 2"/>
    <w:basedOn w:val="NoList"/>
    <w:uiPriority w:val="99"/>
    <w:semiHidden/>
    <w:unhideWhenUsed/>
    <w:rsid w:val="00BA469C"/>
    <w:pPr>
      <w:numPr>
        <w:numId w:val="11"/>
      </w:numPr>
    </w:pPr>
  </w:style>
  <w:style w:type="numbering" w:styleId="1ai">
    <w:name w:val="Outline List 1"/>
    <w:basedOn w:val="NoList"/>
    <w:uiPriority w:val="99"/>
    <w:semiHidden/>
    <w:unhideWhenUsed/>
    <w:rsid w:val="00BA469C"/>
    <w:pPr>
      <w:numPr>
        <w:numId w:val="12"/>
      </w:numPr>
    </w:pPr>
  </w:style>
  <w:style w:type="numbering" w:styleId="ArticleSection">
    <w:name w:val="Outline List 3"/>
    <w:basedOn w:val="NoList"/>
    <w:uiPriority w:val="99"/>
    <w:semiHidden/>
    <w:unhideWhenUsed/>
    <w:rsid w:val="00BA469C"/>
    <w:pPr>
      <w:numPr>
        <w:numId w:val="13"/>
      </w:numPr>
    </w:pPr>
  </w:style>
  <w:style w:type="character" w:styleId="Hashtag">
    <w:name w:val="Hashtag"/>
    <w:basedOn w:val="DefaultParagraphFont"/>
    <w:uiPriority w:val="99"/>
    <w:semiHidden/>
    <w:unhideWhenUsed/>
    <w:rsid w:val="00BA469C"/>
    <w:rPr>
      <w:rFonts w:ascii="Century Gothic" w:hAnsi="Century Gothic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BA469C"/>
    <w:rPr>
      <w:rFonts w:ascii="Century Gothic" w:hAnsi="Century Gothic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BA469C"/>
    <w:rPr>
      <w:rFonts w:ascii="Century Gothic" w:hAnsi="Century Gothic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BA469C"/>
    <w:rPr>
      <w:rFonts w:ascii="Century Gothic" w:hAnsi="Century Gothic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olasford/Library/Containers/com.microsoft.Word/Data/Library/Application%20Support/Microsoft/Office/16.0/DTS/Search/%7bC911E3BF-6BDE-D949-9431-AAF8B1639AD7%7dtf0399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6D8C9E391BC645ABCFBD3A51121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4444-5791-1E44-9BD4-BB49FD99936C}"/>
      </w:docPartPr>
      <w:docPartBody>
        <w:p w:rsidR="00904591" w:rsidRDefault="00C04D75">
          <w:pPr>
            <w:pStyle w:val="0D6D8C9E391BC645ABCFBD3A51121095"/>
          </w:pPr>
          <w:r>
            <w:rPr>
              <w:lang w:bidi="en-GB"/>
            </w:rPr>
            <w:t>Personal information</w:t>
          </w:r>
        </w:p>
      </w:docPartBody>
    </w:docPart>
    <w:docPart>
      <w:docPartPr>
        <w:name w:val="DC47D626742D4B46B80E290E2DBA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0049E-7FE7-4440-A0EE-9965FE6DA0EF}"/>
      </w:docPartPr>
      <w:docPartBody>
        <w:p w:rsidR="00904591" w:rsidRDefault="00C04D75">
          <w:pPr>
            <w:pStyle w:val="DC47D626742D4B46B80E290E2DBA1265"/>
          </w:pPr>
          <w:r w:rsidRPr="005C237A">
            <w:rPr>
              <w:lang w:bidi="en-GB"/>
            </w:rPr>
            <w:t>Full name</w:t>
          </w:r>
        </w:p>
      </w:docPartBody>
    </w:docPart>
    <w:docPart>
      <w:docPartPr>
        <w:name w:val="DDEE8C299FC49B499A05CD03D97A1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7EA75-A0F9-FD4F-852E-3872D72882A0}"/>
      </w:docPartPr>
      <w:docPartBody>
        <w:p w:rsidR="00904591" w:rsidRDefault="003F6B8F" w:rsidP="003F6B8F">
          <w:pPr>
            <w:pStyle w:val="DDEE8C299FC49B499A05CD03D97A1E90"/>
          </w:pPr>
          <w:r>
            <w:rPr>
              <w:lang w:bidi="en-GB"/>
            </w:rPr>
            <w:t>Home phone number</w:t>
          </w:r>
        </w:p>
      </w:docPartBody>
    </w:docPart>
    <w:docPart>
      <w:docPartPr>
        <w:name w:val="9CCDFD5460C28842A3E02A3A73330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D7F8E-6797-E943-80A7-EF6F5876C428}"/>
      </w:docPartPr>
      <w:docPartBody>
        <w:p w:rsidR="00904591" w:rsidRDefault="003F6B8F" w:rsidP="003F6B8F">
          <w:pPr>
            <w:pStyle w:val="9CCDFD5460C28842A3E02A3A73330E87"/>
          </w:pPr>
          <w:r w:rsidRPr="009D07BB">
            <w:rPr>
              <w:lang w:bidi="en-GB"/>
            </w:rPr>
            <w:t>Mobile phone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8F"/>
    <w:rsid w:val="003F6B8F"/>
    <w:rsid w:val="00596616"/>
    <w:rsid w:val="00904591"/>
    <w:rsid w:val="00C0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719177D6F123478E4FE5606176D041">
    <w:name w:val="73719177D6F123478E4FE5606176D041"/>
  </w:style>
  <w:style w:type="paragraph" w:customStyle="1" w:styleId="33D676FDBFC952469E0CCEE07C3D98A7">
    <w:name w:val="33D676FDBFC952469E0CCEE07C3D98A7"/>
  </w:style>
  <w:style w:type="paragraph" w:customStyle="1" w:styleId="0D6D8C9E391BC645ABCFBD3A51121095">
    <w:name w:val="0D6D8C9E391BC645ABCFBD3A51121095"/>
  </w:style>
  <w:style w:type="paragraph" w:customStyle="1" w:styleId="DC47D626742D4B46B80E290E2DBA1265">
    <w:name w:val="DC47D626742D4B46B80E290E2DBA1265"/>
  </w:style>
  <w:style w:type="paragraph" w:customStyle="1" w:styleId="5690341DD4A7D8438417DCD8C366E0FD">
    <w:name w:val="5690341DD4A7D8438417DCD8C366E0FD"/>
  </w:style>
  <w:style w:type="paragraph" w:customStyle="1" w:styleId="E874DA9D30F8394F92960F9546FBAC05">
    <w:name w:val="E874DA9D30F8394F92960F9546FBAC05"/>
  </w:style>
  <w:style w:type="paragraph" w:customStyle="1" w:styleId="6309828BE246CC43BFC5955600F9340E">
    <w:name w:val="6309828BE246CC43BFC5955600F9340E"/>
  </w:style>
  <w:style w:type="paragraph" w:customStyle="1" w:styleId="844A88EB6B9A5C4BA3717335CB0D21B1">
    <w:name w:val="844A88EB6B9A5C4BA3717335CB0D21B1"/>
  </w:style>
  <w:style w:type="paragraph" w:customStyle="1" w:styleId="C810955A38B97A42A1C6E6CB1F1A225B">
    <w:name w:val="C810955A38B97A42A1C6E6CB1F1A225B"/>
  </w:style>
  <w:style w:type="paragraph" w:customStyle="1" w:styleId="A06E99D817485B4691988308257B318F">
    <w:name w:val="A06E99D817485B4691988308257B318F"/>
  </w:style>
  <w:style w:type="paragraph" w:customStyle="1" w:styleId="37FD875159A2D24194F4BC0BC649F83F">
    <w:name w:val="37FD875159A2D24194F4BC0BC649F83F"/>
  </w:style>
  <w:style w:type="paragraph" w:customStyle="1" w:styleId="CBA0710319D63A4C8CB303AB09820D97">
    <w:name w:val="CBA0710319D63A4C8CB303AB09820D97"/>
  </w:style>
  <w:style w:type="paragraph" w:customStyle="1" w:styleId="4693C66B56883046B6B07F48E77F4F85">
    <w:name w:val="4693C66B56883046B6B07F48E77F4F85"/>
  </w:style>
  <w:style w:type="paragraph" w:customStyle="1" w:styleId="F9DE5024544128488BC8C2B918EB2E7F">
    <w:name w:val="F9DE5024544128488BC8C2B918EB2E7F"/>
  </w:style>
  <w:style w:type="paragraph" w:customStyle="1" w:styleId="1F7C7A61285A56499AA21754739C74D9">
    <w:name w:val="1F7C7A61285A56499AA21754739C74D9"/>
  </w:style>
  <w:style w:type="paragraph" w:customStyle="1" w:styleId="B918B9194A3822428823CE2DFA14CFC6">
    <w:name w:val="B918B9194A3822428823CE2DFA14CFC6"/>
  </w:style>
  <w:style w:type="paragraph" w:customStyle="1" w:styleId="E3395D46C403314DA87B3B5DC61AEE91">
    <w:name w:val="E3395D46C403314DA87B3B5DC61AEE91"/>
  </w:style>
  <w:style w:type="paragraph" w:customStyle="1" w:styleId="2CEBD868A2B71142BE29B4BAA7439742">
    <w:name w:val="2CEBD868A2B71142BE29B4BAA7439742"/>
  </w:style>
  <w:style w:type="paragraph" w:customStyle="1" w:styleId="63A7EB88D9B24348970470A3F422A371">
    <w:name w:val="63A7EB88D9B24348970470A3F422A371"/>
  </w:style>
  <w:style w:type="paragraph" w:customStyle="1" w:styleId="1C6CAC7D66DE4D49AA4C9AD18FEBD060">
    <w:name w:val="1C6CAC7D66DE4D49AA4C9AD18FEBD060"/>
  </w:style>
  <w:style w:type="paragraph" w:customStyle="1" w:styleId="FCBF19372D9B014790A8CEC07E1DB280">
    <w:name w:val="FCBF19372D9B014790A8CEC07E1DB280"/>
  </w:style>
  <w:style w:type="paragraph" w:customStyle="1" w:styleId="5D44107509FA824CB81FFEF1A3712DA6">
    <w:name w:val="5D44107509FA824CB81FFEF1A3712DA6"/>
  </w:style>
  <w:style w:type="paragraph" w:customStyle="1" w:styleId="620B19EF598401469330434C523A5802">
    <w:name w:val="620B19EF598401469330434C523A5802"/>
  </w:style>
  <w:style w:type="paragraph" w:customStyle="1" w:styleId="0BEF9A6A045C694ABE556FF15A3E6753">
    <w:name w:val="0BEF9A6A045C694ABE556FF15A3E6753"/>
  </w:style>
  <w:style w:type="paragraph" w:customStyle="1" w:styleId="628C0A09F2AC7A47A70E2C5925B3465A">
    <w:name w:val="628C0A09F2AC7A47A70E2C5925B3465A"/>
  </w:style>
  <w:style w:type="paragraph" w:customStyle="1" w:styleId="BD1A3642D4BD8247A88EC36300504E21">
    <w:name w:val="BD1A3642D4BD8247A88EC36300504E21"/>
  </w:style>
  <w:style w:type="paragraph" w:customStyle="1" w:styleId="06C705A5C88C074AACE2E0B194B758D9">
    <w:name w:val="06C705A5C88C074AACE2E0B194B758D9"/>
  </w:style>
  <w:style w:type="paragraph" w:customStyle="1" w:styleId="DE4A11A6627FDB48A8BEFC1721EEF029">
    <w:name w:val="DE4A11A6627FDB48A8BEFC1721EEF029"/>
  </w:style>
  <w:style w:type="paragraph" w:customStyle="1" w:styleId="BA1DCADCF867E14FB8D0241224FC08CB">
    <w:name w:val="BA1DCADCF867E14FB8D0241224FC08CB"/>
  </w:style>
  <w:style w:type="paragraph" w:customStyle="1" w:styleId="D2B5726C0F6C9F4086E2E240CCA8F3A8">
    <w:name w:val="D2B5726C0F6C9F4086E2E240CCA8F3A8"/>
  </w:style>
  <w:style w:type="paragraph" w:customStyle="1" w:styleId="29DB7E252DD1ED4A8AEE397375943B16">
    <w:name w:val="29DB7E252DD1ED4A8AEE397375943B16"/>
  </w:style>
  <w:style w:type="paragraph" w:customStyle="1" w:styleId="5CF967AE0A0E144B8B1F5C861BEF5070">
    <w:name w:val="5CF967AE0A0E144B8B1F5C861BEF5070"/>
  </w:style>
  <w:style w:type="paragraph" w:customStyle="1" w:styleId="A48A1D5AFB684D4980B0FD8161F7BFA8">
    <w:name w:val="A48A1D5AFB684D4980B0FD8161F7BFA8"/>
  </w:style>
  <w:style w:type="paragraph" w:customStyle="1" w:styleId="A8FFC77BAEFAFC438779D822996D6875">
    <w:name w:val="A8FFC77BAEFAFC438779D822996D6875"/>
  </w:style>
  <w:style w:type="paragraph" w:customStyle="1" w:styleId="6C987433C7E6324A82029D3A060AC28B">
    <w:name w:val="6C987433C7E6324A82029D3A060AC28B"/>
  </w:style>
  <w:style w:type="paragraph" w:customStyle="1" w:styleId="2EBB46C74EF3A847B95BE18C7346372C">
    <w:name w:val="2EBB46C74EF3A847B95BE18C7346372C"/>
  </w:style>
  <w:style w:type="paragraph" w:customStyle="1" w:styleId="9C1471FF5032D84DA53C0580550838ED">
    <w:name w:val="9C1471FF5032D84DA53C0580550838ED"/>
  </w:style>
  <w:style w:type="paragraph" w:customStyle="1" w:styleId="ED3FB8A7ED56BC4DAC7253F49F294815">
    <w:name w:val="ED3FB8A7ED56BC4DAC7253F49F294815"/>
  </w:style>
  <w:style w:type="paragraph" w:customStyle="1" w:styleId="C7102B9031E8E64F82E9A88D58F5D4CC">
    <w:name w:val="C7102B9031E8E64F82E9A88D58F5D4CC"/>
  </w:style>
  <w:style w:type="paragraph" w:customStyle="1" w:styleId="69C14BDB064FAF4494F450655753A410">
    <w:name w:val="69C14BDB064FAF4494F450655753A410"/>
  </w:style>
  <w:style w:type="paragraph" w:customStyle="1" w:styleId="CE7D80D9EDFF114EA1C3E80627A9230D">
    <w:name w:val="CE7D80D9EDFF114EA1C3E80627A9230D"/>
  </w:style>
  <w:style w:type="paragraph" w:customStyle="1" w:styleId="959D157601766145B6065657A0886C97">
    <w:name w:val="959D157601766145B6065657A0886C97"/>
  </w:style>
  <w:style w:type="paragraph" w:customStyle="1" w:styleId="F6D86541242F2347B8C48E3728ABFB9F">
    <w:name w:val="F6D86541242F2347B8C48E3728ABFB9F"/>
  </w:style>
  <w:style w:type="paragraph" w:customStyle="1" w:styleId="49635B7BD21B8544B1E32B5161B33BE5">
    <w:name w:val="49635B7BD21B8544B1E32B5161B33BE5"/>
  </w:style>
  <w:style w:type="paragraph" w:customStyle="1" w:styleId="F6202CD0EDF7334BBB3DCB4E5B4111F2">
    <w:name w:val="F6202CD0EDF7334BBB3DCB4E5B4111F2"/>
  </w:style>
  <w:style w:type="paragraph" w:customStyle="1" w:styleId="D72CEA775680484387F3EFE4B88BC88B">
    <w:name w:val="D72CEA775680484387F3EFE4B88BC88B"/>
  </w:style>
  <w:style w:type="paragraph" w:customStyle="1" w:styleId="37729DEC5451F9439B86B8A7FF53BC5D">
    <w:name w:val="37729DEC5451F9439B86B8A7FF53BC5D"/>
  </w:style>
  <w:style w:type="paragraph" w:customStyle="1" w:styleId="BE24558F3065EC40AB1C565336836C93">
    <w:name w:val="BE24558F3065EC40AB1C565336836C93"/>
  </w:style>
  <w:style w:type="paragraph" w:customStyle="1" w:styleId="9EE4668F0F004D4CB7774A158F605F1D">
    <w:name w:val="9EE4668F0F004D4CB7774A158F605F1D"/>
  </w:style>
  <w:style w:type="paragraph" w:customStyle="1" w:styleId="4F2727E65C7CEA43AD3BBB4B1B92E5A3">
    <w:name w:val="4F2727E65C7CEA43AD3BBB4B1B92E5A3"/>
  </w:style>
  <w:style w:type="paragraph" w:customStyle="1" w:styleId="0731A893937CF446826CE4FFF7810F7D">
    <w:name w:val="0731A893937CF446826CE4FFF7810F7D"/>
  </w:style>
  <w:style w:type="paragraph" w:customStyle="1" w:styleId="CD86659AD904AF4CB0216E9BC4EA71D8">
    <w:name w:val="CD86659AD904AF4CB0216E9BC4EA71D8"/>
  </w:style>
  <w:style w:type="paragraph" w:customStyle="1" w:styleId="582221A33288354188C3392BF712A740">
    <w:name w:val="582221A33288354188C3392BF712A740"/>
  </w:style>
  <w:style w:type="paragraph" w:customStyle="1" w:styleId="80916AB398FDF04296DA50CE494B9C97">
    <w:name w:val="80916AB398FDF04296DA50CE494B9C97"/>
  </w:style>
  <w:style w:type="paragraph" w:customStyle="1" w:styleId="374369C14B5D4449B43A8874E01D4744">
    <w:name w:val="374369C14B5D4449B43A8874E01D4744"/>
  </w:style>
  <w:style w:type="paragraph" w:customStyle="1" w:styleId="9DD87A68176A9C49B9D6542C010473DB">
    <w:name w:val="9DD87A68176A9C49B9D6542C010473DB"/>
  </w:style>
  <w:style w:type="paragraph" w:customStyle="1" w:styleId="909D5815BB25FF4A867710BA830CC096">
    <w:name w:val="909D5815BB25FF4A867710BA830CC096"/>
  </w:style>
  <w:style w:type="paragraph" w:customStyle="1" w:styleId="C50268051C11E04FA8E95D97DB4A4722">
    <w:name w:val="C50268051C11E04FA8E95D97DB4A4722"/>
  </w:style>
  <w:style w:type="paragraph" w:customStyle="1" w:styleId="B93DF79192CDE84480416C1E40890BDB">
    <w:name w:val="B93DF79192CDE84480416C1E40890BDB"/>
  </w:style>
  <w:style w:type="paragraph" w:customStyle="1" w:styleId="872CAD88A4E54D45A5E22059DCBB044D">
    <w:name w:val="872CAD88A4E54D45A5E22059DCBB044D"/>
  </w:style>
  <w:style w:type="paragraph" w:customStyle="1" w:styleId="B21A9F06EDA1704F94E153B3773DE5A7">
    <w:name w:val="B21A9F06EDA1704F94E153B3773DE5A7"/>
  </w:style>
  <w:style w:type="paragraph" w:customStyle="1" w:styleId="FBBDEDA811ECC443B30F93BB62FBB41E">
    <w:name w:val="FBBDEDA811ECC443B30F93BB62FBB41E"/>
  </w:style>
  <w:style w:type="paragraph" w:customStyle="1" w:styleId="CDF0B5CCB4F8A142AAD8B795E8AF2821">
    <w:name w:val="CDF0B5CCB4F8A142AAD8B795E8AF2821"/>
  </w:style>
  <w:style w:type="paragraph" w:customStyle="1" w:styleId="7A561F7C50D3EB47BE2EB40748FDFE5C">
    <w:name w:val="7A561F7C50D3EB47BE2EB40748FDFE5C"/>
  </w:style>
  <w:style w:type="paragraph" w:customStyle="1" w:styleId="0B7781F071FECC4CB4A6657C5C07C4E5">
    <w:name w:val="0B7781F071FECC4CB4A6657C5C07C4E5"/>
  </w:style>
  <w:style w:type="paragraph" w:customStyle="1" w:styleId="C2C358185429564DB462ADDECB51DDA6">
    <w:name w:val="C2C358185429564DB462ADDECB51DDA6"/>
  </w:style>
  <w:style w:type="paragraph" w:customStyle="1" w:styleId="4F7C7F49353DF34D8452221B058C1BED">
    <w:name w:val="4F7C7F49353DF34D8452221B058C1BED"/>
  </w:style>
  <w:style w:type="paragraph" w:customStyle="1" w:styleId="EA16D16F2E7A1F47BE56932A5A00F848">
    <w:name w:val="EA16D16F2E7A1F47BE56932A5A00F848"/>
  </w:style>
  <w:style w:type="paragraph" w:customStyle="1" w:styleId="AC439CDB0B4D574895F2A68DE480D85E">
    <w:name w:val="AC439CDB0B4D574895F2A68DE480D85E"/>
  </w:style>
  <w:style w:type="paragraph" w:customStyle="1" w:styleId="A145AEEE9435EB4AAB618E8C4FF92506">
    <w:name w:val="A145AEEE9435EB4AAB618E8C4FF92506"/>
  </w:style>
  <w:style w:type="paragraph" w:customStyle="1" w:styleId="6BE1F9B4BAC89644B528906F8364F60A">
    <w:name w:val="6BE1F9B4BAC89644B528906F8364F60A"/>
  </w:style>
  <w:style w:type="paragraph" w:customStyle="1" w:styleId="E595450D60AADD488DE637D8C76F03F6">
    <w:name w:val="E595450D60AADD488DE637D8C76F03F6"/>
  </w:style>
  <w:style w:type="paragraph" w:customStyle="1" w:styleId="4A964D76D7D4BF48984302210FFCA7A8">
    <w:name w:val="4A964D76D7D4BF48984302210FFCA7A8"/>
  </w:style>
  <w:style w:type="paragraph" w:customStyle="1" w:styleId="7B0E325692D9024AA8D20F46AF492C36">
    <w:name w:val="7B0E325692D9024AA8D20F46AF492C36"/>
  </w:style>
  <w:style w:type="paragraph" w:customStyle="1" w:styleId="74E0F8F5F23BE043AF0B0083A268A054">
    <w:name w:val="74E0F8F5F23BE043AF0B0083A268A054"/>
  </w:style>
  <w:style w:type="paragraph" w:customStyle="1" w:styleId="F1E606B81F530843A151B8D8233EBF00">
    <w:name w:val="F1E606B81F530843A151B8D8233EBF00"/>
  </w:style>
  <w:style w:type="paragraph" w:customStyle="1" w:styleId="AE9999611900214193CAE095461F610D">
    <w:name w:val="AE9999611900214193CAE095461F610D"/>
  </w:style>
  <w:style w:type="paragraph" w:customStyle="1" w:styleId="946F8E62CDAA2845A5A87B9F56947514">
    <w:name w:val="946F8E62CDAA2845A5A87B9F56947514"/>
  </w:style>
  <w:style w:type="paragraph" w:customStyle="1" w:styleId="54E783DC617F4044BF3CD9C3B64A2C64">
    <w:name w:val="54E783DC617F4044BF3CD9C3B64A2C64"/>
  </w:style>
  <w:style w:type="paragraph" w:customStyle="1" w:styleId="87E63D8BA3F90B46A020E6310401A662">
    <w:name w:val="87E63D8BA3F90B46A020E6310401A662"/>
  </w:style>
  <w:style w:type="paragraph" w:customStyle="1" w:styleId="DAFDBE9CC7878C4ABF3C573C7141BB64">
    <w:name w:val="DAFDBE9CC7878C4ABF3C573C7141BB64"/>
  </w:style>
  <w:style w:type="paragraph" w:customStyle="1" w:styleId="002799C924557E41ADD698320324F636">
    <w:name w:val="002799C924557E41ADD698320324F636"/>
  </w:style>
  <w:style w:type="paragraph" w:customStyle="1" w:styleId="95256E0E5B1D7945B964EEBFE5801ADB">
    <w:name w:val="95256E0E5B1D7945B964EEBFE5801ADB"/>
  </w:style>
  <w:style w:type="paragraph" w:customStyle="1" w:styleId="5C1621106F35AB4A839751753207F229">
    <w:name w:val="5C1621106F35AB4A839751753207F229"/>
  </w:style>
  <w:style w:type="paragraph" w:customStyle="1" w:styleId="80E306FF0800DA4781FF778881A05BD1">
    <w:name w:val="80E306FF0800DA4781FF778881A05BD1"/>
  </w:style>
  <w:style w:type="paragraph" w:customStyle="1" w:styleId="AA83394889CE70408DFC0AEB07E2F8A9">
    <w:name w:val="AA83394889CE70408DFC0AEB07E2F8A9"/>
  </w:style>
  <w:style w:type="paragraph" w:customStyle="1" w:styleId="4BA190AEA7A6CE43830FD6F4D8E6F355">
    <w:name w:val="4BA190AEA7A6CE43830FD6F4D8E6F355"/>
  </w:style>
  <w:style w:type="paragraph" w:customStyle="1" w:styleId="47173305F56CC44BBEC20D8662D85690">
    <w:name w:val="47173305F56CC44BBEC20D8662D85690"/>
  </w:style>
  <w:style w:type="paragraph" w:customStyle="1" w:styleId="8F8B5E5F16C3974F87CFDD0F3062D4F4">
    <w:name w:val="8F8B5E5F16C3974F87CFDD0F3062D4F4"/>
  </w:style>
  <w:style w:type="paragraph" w:customStyle="1" w:styleId="F7A34924DE92554180EAFFD9F37F1DE7">
    <w:name w:val="F7A34924DE92554180EAFFD9F37F1DE7"/>
  </w:style>
  <w:style w:type="paragraph" w:customStyle="1" w:styleId="224FB820495DBC4C91A2849461015E1D">
    <w:name w:val="224FB820495DBC4C91A2849461015E1D"/>
  </w:style>
  <w:style w:type="paragraph" w:customStyle="1" w:styleId="008381E596E4F64ABA20AF08F80B5526">
    <w:name w:val="008381E596E4F64ABA20AF08F80B5526"/>
  </w:style>
  <w:style w:type="paragraph" w:customStyle="1" w:styleId="F0844832BFA8F940878FAFF65DD514A7">
    <w:name w:val="F0844832BFA8F940878FAFF65DD514A7"/>
  </w:style>
  <w:style w:type="paragraph" w:customStyle="1" w:styleId="8E8E6000DFC7704F9DAB9BC700631240">
    <w:name w:val="8E8E6000DFC7704F9DAB9BC700631240"/>
  </w:style>
  <w:style w:type="paragraph" w:customStyle="1" w:styleId="0B1E235B3BA4CD4E9173012006F04091">
    <w:name w:val="0B1E235B3BA4CD4E9173012006F04091"/>
  </w:style>
  <w:style w:type="paragraph" w:customStyle="1" w:styleId="B2E30D79D2ABB1428CABA8B8F2F1498E">
    <w:name w:val="B2E30D79D2ABB1428CABA8B8F2F1498E"/>
  </w:style>
  <w:style w:type="paragraph" w:customStyle="1" w:styleId="4210DBE3CAFF314DB38679B799F84B6B">
    <w:name w:val="4210DBE3CAFF314DB38679B799F84B6B"/>
  </w:style>
  <w:style w:type="paragraph" w:customStyle="1" w:styleId="405F6AD4DF8CCB4EA37181E8248A14D9">
    <w:name w:val="405F6AD4DF8CCB4EA37181E8248A14D9"/>
  </w:style>
  <w:style w:type="paragraph" w:customStyle="1" w:styleId="DBD5F64B5EBBAE4BB307DAD32C2AC78C">
    <w:name w:val="DBD5F64B5EBBAE4BB307DAD32C2AC78C"/>
  </w:style>
  <w:style w:type="paragraph" w:customStyle="1" w:styleId="EF4F7C8184B9014CAEA0FF79C4A462F5">
    <w:name w:val="EF4F7C8184B9014CAEA0FF79C4A462F5"/>
  </w:style>
  <w:style w:type="paragraph" w:customStyle="1" w:styleId="1B3A6C1CB487974A8CFD6767F4B85405">
    <w:name w:val="1B3A6C1CB487974A8CFD6767F4B85405"/>
  </w:style>
  <w:style w:type="paragraph" w:customStyle="1" w:styleId="B2274E09DB4C054A921308B9DA8E4A8C">
    <w:name w:val="B2274E09DB4C054A921308B9DA8E4A8C"/>
  </w:style>
  <w:style w:type="paragraph" w:customStyle="1" w:styleId="E9C9112EA7210A4088F02415F02A1BCE">
    <w:name w:val="E9C9112EA7210A4088F02415F02A1BCE"/>
  </w:style>
  <w:style w:type="paragraph" w:customStyle="1" w:styleId="1F1C5F903E4C2F4990A021FFCC7E285B">
    <w:name w:val="1F1C5F903E4C2F4990A021FFCC7E285B"/>
  </w:style>
  <w:style w:type="paragraph" w:customStyle="1" w:styleId="C151E44DA362EE4491ACEE5D86F50AD3">
    <w:name w:val="C151E44DA362EE4491ACEE5D86F50AD3"/>
  </w:style>
  <w:style w:type="paragraph" w:customStyle="1" w:styleId="0DBB6D259985DA4DB25AAF7F81867BDE">
    <w:name w:val="0DBB6D259985DA4DB25AAF7F81867BDE"/>
  </w:style>
  <w:style w:type="paragraph" w:customStyle="1" w:styleId="92CE467817F50B4C99D4335B12660625">
    <w:name w:val="92CE467817F50B4C99D4335B12660625"/>
  </w:style>
  <w:style w:type="paragraph" w:customStyle="1" w:styleId="6FCC0CAB48BFB04D9802212626CF40FF">
    <w:name w:val="6FCC0CAB48BFB04D9802212626CF40FF"/>
  </w:style>
  <w:style w:type="paragraph" w:customStyle="1" w:styleId="53871D3D197EFF41A71A09CB08EBE1AA">
    <w:name w:val="53871D3D197EFF41A71A09CB08EBE1AA"/>
  </w:style>
  <w:style w:type="paragraph" w:customStyle="1" w:styleId="4405F94108E8E045A6B76084CBC1F7D2">
    <w:name w:val="4405F94108E8E045A6B76084CBC1F7D2"/>
  </w:style>
  <w:style w:type="paragraph" w:customStyle="1" w:styleId="49B0996DE0D2ED49A2AB53713BE3DB29">
    <w:name w:val="49B0996DE0D2ED49A2AB53713BE3DB29"/>
  </w:style>
  <w:style w:type="paragraph" w:customStyle="1" w:styleId="24C4D44FB0ADED4097DA45BCCB251EDF">
    <w:name w:val="24C4D44FB0ADED4097DA45BCCB251EDF"/>
  </w:style>
  <w:style w:type="paragraph" w:customStyle="1" w:styleId="CA990068B804F54FA6FDA5DDCA728A16">
    <w:name w:val="CA990068B804F54FA6FDA5DDCA728A16"/>
  </w:style>
  <w:style w:type="paragraph" w:customStyle="1" w:styleId="35B88122BA1BB34EB2971E8A0A0E9B51">
    <w:name w:val="35B88122BA1BB34EB2971E8A0A0E9B51"/>
  </w:style>
  <w:style w:type="paragraph" w:customStyle="1" w:styleId="5F7AF9808B01AE46BB9581FEE98B4B5A">
    <w:name w:val="5F7AF9808B01AE46BB9581FEE98B4B5A"/>
  </w:style>
  <w:style w:type="paragraph" w:customStyle="1" w:styleId="1BE66AF2F8A9D14898415EEC903DC52F">
    <w:name w:val="1BE66AF2F8A9D14898415EEC903DC52F"/>
  </w:style>
  <w:style w:type="paragraph" w:customStyle="1" w:styleId="9B1A8FD8B24B11408A8FD5B10C451ACD">
    <w:name w:val="9B1A8FD8B24B11408A8FD5B10C451ACD"/>
  </w:style>
  <w:style w:type="paragraph" w:customStyle="1" w:styleId="AE92663B0FD4F34BA7ACC147C320C2E1">
    <w:name w:val="AE92663B0FD4F34BA7ACC147C320C2E1"/>
  </w:style>
  <w:style w:type="paragraph" w:customStyle="1" w:styleId="9164C9A61684FD45BD53B397489B43EF">
    <w:name w:val="9164C9A61684FD45BD53B397489B43EF"/>
  </w:style>
  <w:style w:type="paragraph" w:customStyle="1" w:styleId="D20202A94CED094893269591F86F8B96">
    <w:name w:val="D20202A94CED094893269591F86F8B96"/>
  </w:style>
  <w:style w:type="paragraph" w:customStyle="1" w:styleId="8FBC429E04A9F44EBBF361CAA652E7D9">
    <w:name w:val="8FBC429E04A9F44EBBF361CAA652E7D9"/>
  </w:style>
  <w:style w:type="paragraph" w:customStyle="1" w:styleId="B248761320E260488552305DBDC0B16A">
    <w:name w:val="B248761320E260488552305DBDC0B16A"/>
  </w:style>
  <w:style w:type="paragraph" w:customStyle="1" w:styleId="AE7162F1E718044C897AF6447DEA2029">
    <w:name w:val="AE7162F1E718044C897AF6447DEA2029"/>
  </w:style>
  <w:style w:type="paragraph" w:customStyle="1" w:styleId="E8E6857B2785E34D8B312A397AFADE27">
    <w:name w:val="E8E6857B2785E34D8B312A397AFADE27"/>
  </w:style>
  <w:style w:type="paragraph" w:customStyle="1" w:styleId="E4ABFD0BB309344B920DC71FB3B023E6">
    <w:name w:val="E4ABFD0BB309344B920DC71FB3B023E6"/>
  </w:style>
  <w:style w:type="paragraph" w:customStyle="1" w:styleId="9AFBFA2E9CE6DA44B563D6229D3F2BE5">
    <w:name w:val="9AFBFA2E9CE6DA44B563D6229D3F2BE5"/>
  </w:style>
  <w:style w:type="paragraph" w:customStyle="1" w:styleId="7DD271CF71F26748B366E4B0B5EC89CB">
    <w:name w:val="7DD271CF71F26748B366E4B0B5EC89CB"/>
  </w:style>
  <w:style w:type="paragraph" w:customStyle="1" w:styleId="ED43ED9935D7304C8FE28BAEC5E70AD4">
    <w:name w:val="ED43ED9935D7304C8FE28BAEC5E70AD4"/>
  </w:style>
  <w:style w:type="paragraph" w:customStyle="1" w:styleId="DC1621650D214049B179633E887E4666">
    <w:name w:val="DC1621650D214049B179633E887E4666"/>
  </w:style>
  <w:style w:type="paragraph" w:customStyle="1" w:styleId="D21735D63A5C094687578BAE085CAA78">
    <w:name w:val="D21735D63A5C094687578BAE085CAA78"/>
  </w:style>
  <w:style w:type="paragraph" w:customStyle="1" w:styleId="7BAC12214C15C141B8CCEB46731DF386">
    <w:name w:val="7BAC12214C15C141B8CCEB46731DF386"/>
  </w:style>
  <w:style w:type="paragraph" w:customStyle="1" w:styleId="7A635FE9E9DB0B47A15D5E526082A473">
    <w:name w:val="7A635FE9E9DB0B47A15D5E526082A473"/>
  </w:style>
  <w:style w:type="paragraph" w:customStyle="1" w:styleId="B0AEEC345F6C444A893FCDF2970040F4">
    <w:name w:val="B0AEEC345F6C444A893FCDF2970040F4"/>
  </w:style>
  <w:style w:type="paragraph" w:customStyle="1" w:styleId="D9368D20D94AEB46B699A932D6EADB74">
    <w:name w:val="D9368D20D94AEB46B699A932D6EADB74"/>
  </w:style>
  <w:style w:type="paragraph" w:customStyle="1" w:styleId="F1576AB4EF22AB4AA832C993D9D2B6E1">
    <w:name w:val="F1576AB4EF22AB4AA832C993D9D2B6E1"/>
  </w:style>
  <w:style w:type="paragraph" w:customStyle="1" w:styleId="C224F298075A6443B1E136B844A6B7CE">
    <w:name w:val="C224F298075A6443B1E136B844A6B7CE"/>
  </w:style>
  <w:style w:type="paragraph" w:customStyle="1" w:styleId="6FE7F5E3412B724D9E21AA432FD51AD9">
    <w:name w:val="6FE7F5E3412B724D9E21AA432FD51AD9"/>
  </w:style>
  <w:style w:type="paragraph" w:customStyle="1" w:styleId="5683E37FF2E0A042A474BEC749FF51F3">
    <w:name w:val="5683E37FF2E0A042A474BEC749FF51F3"/>
  </w:style>
  <w:style w:type="paragraph" w:customStyle="1" w:styleId="BBC9FCB2965183429F2C67E23C6D72AC">
    <w:name w:val="BBC9FCB2965183429F2C67E23C6D72AC"/>
  </w:style>
  <w:style w:type="paragraph" w:customStyle="1" w:styleId="061CF9702E9F9B4DB46F95D32C96D3E9">
    <w:name w:val="061CF9702E9F9B4DB46F95D32C96D3E9"/>
  </w:style>
  <w:style w:type="paragraph" w:customStyle="1" w:styleId="4DB3825B91C9724386A69F615F629D11">
    <w:name w:val="4DB3825B91C9724386A69F615F629D11"/>
  </w:style>
  <w:style w:type="paragraph" w:customStyle="1" w:styleId="401CE1AB4D15E44B87225D4EEAD42CDA">
    <w:name w:val="401CE1AB4D15E44B87225D4EEAD42CDA"/>
  </w:style>
  <w:style w:type="paragraph" w:customStyle="1" w:styleId="99229F0D1D81E2439B4D9877BB041D6B">
    <w:name w:val="99229F0D1D81E2439B4D9877BB041D6B"/>
  </w:style>
  <w:style w:type="paragraph" w:customStyle="1" w:styleId="854F583BA669984FBC5F5EAFF89F8D46">
    <w:name w:val="854F583BA669984FBC5F5EAFF89F8D46"/>
  </w:style>
  <w:style w:type="paragraph" w:customStyle="1" w:styleId="BF4EE8D4A242CB45B02C7C016A2FF77A">
    <w:name w:val="BF4EE8D4A242CB45B02C7C016A2FF77A"/>
  </w:style>
  <w:style w:type="paragraph" w:customStyle="1" w:styleId="603ADB6717F1744B9CB59954946DBE18">
    <w:name w:val="603ADB6717F1744B9CB59954946DBE18"/>
  </w:style>
  <w:style w:type="paragraph" w:customStyle="1" w:styleId="BAB8A48631EF164CB0834E5B4B39A8E6">
    <w:name w:val="BAB8A48631EF164CB0834E5B4B39A8E6"/>
  </w:style>
  <w:style w:type="paragraph" w:customStyle="1" w:styleId="D34D031AC3155049BAB64958F0499E4E">
    <w:name w:val="D34D031AC3155049BAB64958F0499E4E"/>
  </w:style>
  <w:style w:type="paragraph" w:customStyle="1" w:styleId="F8C5190EC51F5D499BB1A4B29B8C4624">
    <w:name w:val="F8C5190EC51F5D499BB1A4B29B8C4624"/>
  </w:style>
  <w:style w:type="paragraph" w:customStyle="1" w:styleId="847254EC57CA6748AC56631208B35773">
    <w:name w:val="847254EC57CA6748AC56631208B35773"/>
  </w:style>
  <w:style w:type="paragraph" w:customStyle="1" w:styleId="B5ECA1AB5DA1504FB12D7CA1BFA4994E">
    <w:name w:val="B5ECA1AB5DA1504FB12D7CA1BFA4994E"/>
  </w:style>
  <w:style w:type="paragraph" w:customStyle="1" w:styleId="32C52C662B085543A3C57CDC82BA9ABF">
    <w:name w:val="32C52C662B085543A3C57CDC82BA9ABF"/>
  </w:style>
  <w:style w:type="paragraph" w:customStyle="1" w:styleId="6DAFBB820220B1478A46EE989B668AD1">
    <w:name w:val="6DAFBB820220B1478A46EE989B668AD1"/>
  </w:style>
  <w:style w:type="paragraph" w:customStyle="1" w:styleId="C4FD9FB4B1565A46B42BD7ED4CC78290">
    <w:name w:val="C4FD9FB4B1565A46B42BD7ED4CC78290"/>
  </w:style>
  <w:style w:type="paragraph" w:customStyle="1" w:styleId="FE006FFEF7906C459642A6ECC2B6181E">
    <w:name w:val="FE006FFEF7906C459642A6ECC2B6181E"/>
  </w:style>
  <w:style w:type="paragraph" w:customStyle="1" w:styleId="4DDEAEBE8C95AE44995201CF5822CCD5">
    <w:name w:val="4DDEAEBE8C95AE44995201CF5822CCD5"/>
  </w:style>
  <w:style w:type="paragraph" w:customStyle="1" w:styleId="5B3D2842A7DB504E93BEC0EBC2E6BDC6">
    <w:name w:val="5B3D2842A7DB504E93BEC0EBC2E6BDC6"/>
  </w:style>
  <w:style w:type="paragraph" w:customStyle="1" w:styleId="E00895D6849EC841926C43FE51D562D2">
    <w:name w:val="E00895D6849EC841926C43FE51D562D2"/>
  </w:style>
  <w:style w:type="paragraph" w:customStyle="1" w:styleId="DA638B6FEA623F4EAF38211D9C717570">
    <w:name w:val="DA638B6FEA623F4EAF38211D9C717570"/>
  </w:style>
  <w:style w:type="paragraph" w:customStyle="1" w:styleId="F97A6276678C2C448F8D56D5838A46A3">
    <w:name w:val="F97A6276678C2C448F8D56D5838A46A3"/>
  </w:style>
  <w:style w:type="paragraph" w:customStyle="1" w:styleId="23FC7304CF9CD84BBD75715B397B0087">
    <w:name w:val="23FC7304CF9CD84BBD75715B397B0087"/>
  </w:style>
  <w:style w:type="paragraph" w:customStyle="1" w:styleId="4494C77BD2221A41898A9E7A25DA7CB0">
    <w:name w:val="4494C77BD2221A41898A9E7A25DA7CB0"/>
  </w:style>
  <w:style w:type="paragraph" w:customStyle="1" w:styleId="D6CC5DDA3AEEA5498D8F907DA76A280C">
    <w:name w:val="D6CC5DDA3AEEA5498D8F907DA76A280C"/>
  </w:style>
  <w:style w:type="paragraph" w:customStyle="1" w:styleId="FF49117C5AE6F74FB18C00FCDAF29B3E">
    <w:name w:val="FF49117C5AE6F74FB18C00FCDAF29B3E"/>
  </w:style>
  <w:style w:type="paragraph" w:customStyle="1" w:styleId="D8C364B667D58D4BBD0E11F815E6B068">
    <w:name w:val="D8C364B667D58D4BBD0E11F815E6B068"/>
  </w:style>
  <w:style w:type="paragraph" w:customStyle="1" w:styleId="59AB4AB9A1722F4391E298C87C9FA916">
    <w:name w:val="59AB4AB9A1722F4391E298C87C9FA916"/>
  </w:style>
  <w:style w:type="paragraph" w:customStyle="1" w:styleId="88C0724F3C0D1849B97EF9980AB29464">
    <w:name w:val="88C0724F3C0D1849B97EF9980AB29464"/>
  </w:style>
  <w:style w:type="paragraph" w:customStyle="1" w:styleId="3C376C4D9CA48144869F744C0AE804B4">
    <w:name w:val="3C376C4D9CA48144869F744C0AE804B4"/>
  </w:style>
  <w:style w:type="paragraph" w:customStyle="1" w:styleId="AC22E3E1BF1A0243BFD696FFEAB009B0">
    <w:name w:val="AC22E3E1BF1A0243BFD696FFEAB009B0"/>
  </w:style>
  <w:style w:type="paragraph" w:customStyle="1" w:styleId="5F5DFCCE9F548746BBEC1B0CA3125640">
    <w:name w:val="5F5DFCCE9F548746BBEC1B0CA3125640"/>
  </w:style>
  <w:style w:type="paragraph" w:customStyle="1" w:styleId="3A1AFFCBAF594C4FBC9976EA2ED4511F">
    <w:name w:val="3A1AFFCBAF594C4FBC9976EA2ED4511F"/>
  </w:style>
  <w:style w:type="paragraph" w:customStyle="1" w:styleId="DC4A7331B6C560439AED0C4AC9095FED">
    <w:name w:val="DC4A7331B6C560439AED0C4AC9095FED"/>
  </w:style>
  <w:style w:type="paragraph" w:customStyle="1" w:styleId="E58E5F2B2F063F4B98843B912D8093CC">
    <w:name w:val="E58E5F2B2F063F4B98843B912D8093CC"/>
  </w:style>
  <w:style w:type="paragraph" w:customStyle="1" w:styleId="CAF9B4FFCABBBF48A08C838B0E3DC0AC">
    <w:name w:val="CAF9B4FFCABBBF48A08C838B0E3DC0AC"/>
  </w:style>
  <w:style w:type="paragraph" w:customStyle="1" w:styleId="045FA27BB8AC5E47A602F467C546E16B">
    <w:name w:val="045FA27BB8AC5E47A602F467C546E16B"/>
  </w:style>
  <w:style w:type="paragraph" w:customStyle="1" w:styleId="700B06F885A2394AB57C88A67AA94389">
    <w:name w:val="700B06F885A2394AB57C88A67AA94389"/>
  </w:style>
  <w:style w:type="paragraph" w:customStyle="1" w:styleId="9D6AA9787D6DC74799E8E55E111EB55C">
    <w:name w:val="9D6AA9787D6DC74799E8E55E111EB55C"/>
  </w:style>
  <w:style w:type="paragraph" w:customStyle="1" w:styleId="429F95D2BD6F3945860CAC804927C28D">
    <w:name w:val="429F95D2BD6F3945860CAC804927C28D"/>
  </w:style>
  <w:style w:type="paragraph" w:customStyle="1" w:styleId="CCE92AD4585E934B8B1A3E06C3745BED">
    <w:name w:val="CCE92AD4585E934B8B1A3E06C3745BED"/>
  </w:style>
  <w:style w:type="paragraph" w:customStyle="1" w:styleId="1FEBE73A2E0278458457BF5EF1B29D5C">
    <w:name w:val="1FEBE73A2E0278458457BF5EF1B29D5C"/>
  </w:style>
  <w:style w:type="paragraph" w:customStyle="1" w:styleId="A467841853CFCC45B89FD4C44EDC11CB">
    <w:name w:val="A467841853CFCC45B89FD4C44EDC11CB"/>
  </w:style>
  <w:style w:type="paragraph" w:customStyle="1" w:styleId="722C5156B8E9CF4C94B1C2F214852447">
    <w:name w:val="722C5156B8E9CF4C94B1C2F214852447"/>
  </w:style>
  <w:style w:type="paragraph" w:customStyle="1" w:styleId="8EA598BC1D383741946729BA212BB68A">
    <w:name w:val="8EA598BC1D383741946729BA212BB68A"/>
  </w:style>
  <w:style w:type="paragraph" w:customStyle="1" w:styleId="4720F97310F17C4B9050B8971724EE76">
    <w:name w:val="4720F97310F17C4B9050B8971724EE76"/>
  </w:style>
  <w:style w:type="paragraph" w:customStyle="1" w:styleId="969E2F690D686141B67F8C346BEDCB28">
    <w:name w:val="969E2F690D686141B67F8C346BEDCB28"/>
  </w:style>
  <w:style w:type="paragraph" w:customStyle="1" w:styleId="0D08224649C7D04B8730D76702624220">
    <w:name w:val="0D08224649C7D04B8730D76702624220"/>
  </w:style>
  <w:style w:type="paragraph" w:customStyle="1" w:styleId="C16C0293971DCF4F918BFF8CEF6F83F6">
    <w:name w:val="C16C0293971DCF4F918BFF8CEF6F83F6"/>
  </w:style>
  <w:style w:type="paragraph" w:customStyle="1" w:styleId="CC5D042234F39A4E85274626379A8C80">
    <w:name w:val="CC5D042234F39A4E85274626379A8C80"/>
  </w:style>
  <w:style w:type="paragraph" w:customStyle="1" w:styleId="7654D62FA8614245A9720764C474D84B">
    <w:name w:val="7654D62FA8614245A9720764C474D84B"/>
  </w:style>
  <w:style w:type="paragraph" w:customStyle="1" w:styleId="27589F7E781A814F93F34201BFA8AE1F">
    <w:name w:val="27589F7E781A814F93F34201BFA8AE1F"/>
  </w:style>
  <w:style w:type="paragraph" w:customStyle="1" w:styleId="A45309158135F64D97CC6F6A7FAA0864">
    <w:name w:val="A45309158135F64D97CC6F6A7FAA0864"/>
  </w:style>
  <w:style w:type="paragraph" w:customStyle="1" w:styleId="963FD2DE7EDCB54D8631FBDD6A230E5C">
    <w:name w:val="963FD2DE7EDCB54D8631FBDD6A230E5C"/>
  </w:style>
  <w:style w:type="paragraph" w:customStyle="1" w:styleId="C39E170A3CD4574F82ECF8082546DEF6">
    <w:name w:val="C39E170A3CD4574F82ECF8082546DEF6"/>
  </w:style>
  <w:style w:type="paragraph" w:customStyle="1" w:styleId="178B9C81E01BD9448BC75C0BCB29A843">
    <w:name w:val="178B9C81E01BD9448BC75C0BCB29A843"/>
  </w:style>
  <w:style w:type="paragraph" w:customStyle="1" w:styleId="B1E6FE7458C1E14B9FDC510FC97BA26B">
    <w:name w:val="B1E6FE7458C1E14B9FDC510FC97BA26B"/>
  </w:style>
  <w:style w:type="paragraph" w:customStyle="1" w:styleId="86DE14AA1DF40749A1B2CBE369744CAA">
    <w:name w:val="86DE14AA1DF40749A1B2CBE369744CAA"/>
  </w:style>
  <w:style w:type="paragraph" w:customStyle="1" w:styleId="1A8FAF2ED866AD4EAB4318340AEB961B">
    <w:name w:val="1A8FAF2ED866AD4EAB4318340AEB961B"/>
  </w:style>
  <w:style w:type="paragraph" w:customStyle="1" w:styleId="92389846927573489E72A83FB56CCF79">
    <w:name w:val="92389846927573489E72A83FB56CCF79"/>
  </w:style>
  <w:style w:type="paragraph" w:customStyle="1" w:styleId="453E50A4FCB10B46ABFC4B6EB438EC66">
    <w:name w:val="453E50A4FCB10B46ABFC4B6EB438EC66"/>
  </w:style>
  <w:style w:type="paragraph" w:customStyle="1" w:styleId="736BDB0F95AE584495B80227AF1D8AB8">
    <w:name w:val="736BDB0F95AE584495B80227AF1D8AB8"/>
  </w:style>
  <w:style w:type="paragraph" w:customStyle="1" w:styleId="D4A8EAACC58EE743A28E4A23D9E625CF">
    <w:name w:val="D4A8EAACC58EE743A28E4A23D9E625CF"/>
  </w:style>
  <w:style w:type="paragraph" w:customStyle="1" w:styleId="DDEE8C299FC49B499A05CD03D97A1E90">
    <w:name w:val="DDEE8C299FC49B499A05CD03D97A1E90"/>
    <w:rsid w:val="003F6B8F"/>
  </w:style>
  <w:style w:type="paragraph" w:customStyle="1" w:styleId="21DC6DA899F5424CAD1F2B4C4A1069BD">
    <w:name w:val="21DC6DA899F5424CAD1F2B4C4A1069BD"/>
    <w:rsid w:val="003F6B8F"/>
  </w:style>
  <w:style w:type="paragraph" w:customStyle="1" w:styleId="F5A4E480F4493542AFD5DECCFD2ABC35">
    <w:name w:val="F5A4E480F4493542AFD5DECCFD2ABC35"/>
    <w:rsid w:val="003F6B8F"/>
  </w:style>
  <w:style w:type="paragraph" w:customStyle="1" w:styleId="1C3582039A0AA4428D5016775217EFDF">
    <w:name w:val="1C3582039A0AA4428D5016775217EFDF"/>
    <w:rsid w:val="003F6B8F"/>
  </w:style>
  <w:style w:type="paragraph" w:customStyle="1" w:styleId="079857F9E417F44A9BDFF1E4B5359996">
    <w:name w:val="079857F9E417F44A9BDFF1E4B5359996"/>
    <w:rsid w:val="003F6B8F"/>
  </w:style>
  <w:style w:type="paragraph" w:customStyle="1" w:styleId="4BACFBDB6D7C9C4AAD54A562F6AD405E">
    <w:name w:val="4BACFBDB6D7C9C4AAD54A562F6AD405E"/>
    <w:rsid w:val="003F6B8F"/>
  </w:style>
  <w:style w:type="paragraph" w:customStyle="1" w:styleId="DDADF8C0646F1048A51BA370C4312DBD">
    <w:name w:val="DDADF8C0646F1048A51BA370C4312DBD"/>
    <w:rsid w:val="003F6B8F"/>
  </w:style>
  <w:style w:type="paragraph" w:customStyle="1" w:styleId="34ECB6C3903C1340993B298438EBEAE6">
    <w:name w:val="34ECB6C3903C1340993B298438EBEAE6"/>
    <w:rsid w:val="003F6B8F"/>
  </w:style>
  <w:style w:type="paragraph" w:customStyle="1" w:styleId="487E4093DEC658408A264084F9D34258">
    <w:name w:val="487E4093DEC658408A264084F9D34258"/>
    <w:rsid w:val="003F6B8F"/>
  </w:style>
  <w:style w:type="paragraph" w:customStyle="1" w:styleId="37B6F8C9B7DEC346938BBC2BD6937D5D">
    <w:name w:val="37B6F8C9B7DEC346938BBC2BD6937D5D"/>
    <w:rsid w:val="003F6B8F"/>
  </w:style>
  <w:style w:type="paragraph" w:customStyle="1" w:styleId="AA6B564023D7F746B0E909A354B43789">
    <w:name w:val="AA6B564023D7F746B0E909A354B43789"/>
    <w:rsid w:val="003F6B8F"/>
  </w:style>
  <w:style w:type="paragraph" w:customStyle="1" w:styleId="E7E1ADB3557F3F478E3CF11DA2417AE2">
    <w:name w:val="E7E1ADB3557F3F478E3CF11DA2417AE2"/>
    <w:rsid w:val="003F6B8F"/>
  </w:style>
  <w:style w:type="paragraph" w:customStyle="1" w:styleId="F4B6B41CC602914E9B19EE5813DEAFA1">
    <w:name w:val="F4B6B41CC602914E9B19EE5813DEAFA1"/>
    <w:rsid w:val="003F6B8F"/>
  </w:style>
  <w:style w:type="paragraph" w:customStyle="1" w:styleId="1C246C52C2FD7C47B3E1B4D89902C9B1">
    <w:name w:val="1C246C52C2FD7C47B3E1B4D89902C9B1"/>
    <w:rsid w:val="003F6B8F"/>
  </w:style>
  <w:style w:type="paragraph" w:customStyle="1" w:styleId="8758F624B9BA3E4F8814C36B25B1012B">
    <w:name w:val="8758F624B9BA3E4F8814C36B25B1012B"/>
    <w:rsid w:val="003F6B8F"/>
  </w:style>
  <w:style w:type="paragraph" w:customStyle="1" w:styleId="9CCDFD5460C28842A3E02A3A73330E87">
    <w:name w:val="9CCDFD5460C28842A3E02A3A73330E87"/>
    <w:rsid w:val="003F6B8F"/>
  </w:style>
  <w:style w:type="paragraph" w:customStyle="1" w:styleId="299E1EDEF66EDB46B7FE3F478E90515E">
    <w:name w:val="299E1EDEF66EDB46B7FE3F478E90515E"/>
    <w:rsid w:val="003F6B8F"/>
  </w:style>
  <w:style w:type="paragraph" w:customStyle="1" w:styleId="6DFDB200CD91F844BF77FEC659082B18">
    <w:name w:val="6DFDB200CD91F844BF77FEC659082B18"/>
    <w:rsid w:val="003F6B8F"/>
  </w:style>
  <w:style w:type="paragraph" w:customStyle="1" w:styleId="C83675C5930BD44FBBF185F0AD749DF6">
    <w:name w:val="C83675C5930BD44FBBF185F0AD749DF6"/>
    <w:rsid w:val="003F6B8F"/>
  </w:style>
  <w:style w:type="paragraph" w:customStyle="1" w:styleId="59A25A62B77F564FB613BB8A60CADE3A">
    <w:name w:val="59A25A62B77F564FB613BB8A60CADE3A"/>
    <w:rsid w:val="003F6B8F"/>
  </w:style>
  <w:style w:type="paragraph" w:customStyle="1" w:styleId="FF4E547FA61DF845A86DC42BE87E11FB">
    <w:name w:val="FF4E547FA61DF845A86DC42BE87E11FB"/>
    <w:rsid w:val="003F6B8F"/>
  </w:style>
  <w:style w:type="paragraph" w:customStyle="1" w:styleId="50C9A07A1A2D4542B7FCF8869AFE6191">
    <w:name w:val="50C9A07A1A2D4542B7FCF8869AFE6191"/>
    <w:rsid w:val="003F6B8F"/>
  </w:style>
  <w:style w:type="paragraph" w:customStyle="1" w:styleId="51A3B83F2672E64C8B29642E6F76C427">
    <w:name w:val="51A3B83F2672E64C8B29642E6F76C427"/>
    <w:rsid w:val="003F6B8F"/>
  </w:style>
  <w:style w:type="paragraph" w:customStyle="1" w:styleId="C1CF00E21B7E5544832236FC6D2D3E08">
    <w:name w:val="C1CF00E21B7E5544832236FC6D2D3E08"/>
    <w:rsid w:val="003F6B8F"/>
  </w:style>
  <w:style w:type="paragraph" w:customStyle="1" w:styleId="2CE01539CFE2CB4485F221C70ECDF8A8">
    <w:name w:val="2CE01539CFE2CB4485F221C70ECDF8A8"/>
    <w:rsid w:val="003F6B8F"/>
  </w:style>
  <w:style w:type="paragraph" w:customStyle="1" w:styleId="803BD9D67C392046B84E7920AB9146E0">
    <w:name w:val="803BD9D67C392046B84E7920AB9146E0"/>
    <w:rsid w:val="003F6B8F"/>
  </w:style>
  <w:style w:type="paragraph" w:customStyle="1" w:styleId="45A6E434050F03408BB14E55F421E542">
    <w:name w:val="45A6E434050F03408BB14E55F421E542"/>
    <w:rsid w:val="003F6B8F"/>
  </w:style>
  <w:style w:type="paragraph" w:customStyle="1" w:styleId="59FBA65956BB314485214ECECB92E3A3">
    <w:name w:val="59FBA65956BB314485214ECECB92E3A3"/>
    <w:rsid w:val="003F6B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data form for trip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{C911E3BF-6BDE-D949-9431-AAF8B1639AD7}tf03992016.dotx</Template>
  <TotalTime>137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Ford, Nicolas</cp:lastModifiedBy>
  <cp:revision>69</cp:revision>
  <dcterms:created xsi:type="dcterms:W3CDTF">2020-03-18T23:23:00Z</dcterms:created>
  <dcterms:modified xsi:type="dcterms:W3CDTF">2020-03-20T00:56:00Z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